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7DE1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3F3FBFC5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0BACB0E0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B0A3FB6" w14:textId="77777777" w:rsidR="00011D7D" w:rsidRPr="002D1641" w:rsidRDefault="00011D7D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533B2E1D" w14:textId="77777777" w:rsidR="00011D7D" w:rsidRPr="002D1641" w:rsidRDefault="00011D7D">
      <w:pPr>
        <w:rPr>
          <w:rFonts w:ascii="Arial" w:hAnsi="Arial" w:cs="Arial"/>
        </w:rPr>
      </w:pPr>
    </w:p>
    <w:p w14:paraId="2064F843" w14:textId="5BAEECF6" w:rsidR="00011D7D" w:rsidRPr="002D1641" w:rsidRDefault="00011D7D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begin"/>
      </w:r>
      <w:r w:rsidRPr="002D1641">
        <w:rPr>
          <w:rFonts w:ascii="Arial" w:hAnsi="Arial" w:cs="Arial"/>
          <w:i/>
          <w:color w:val="0000FF"/>
          <w:sz w:val="40"/>
          <w:szCs w:val="40"/>
        </w:rPr>
        <w:instrText xml:space="preserve"> SUBJECT  \* MERGEFORMAT </w:instrTex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separate"/>
      </w:r>
      <w:r w:rsidR="005C54BF">
        <w:rPr>
          <w:rFonts w:ascii="Arial" w:hAnsi="Arial" w:cs="Arial"/>
          <w:i/>
          <w:color w:val="0000FF"/>
          <w:sz w:val="40"/>
          <w:szCs w:val="40"/>
        </w:rPr>
        <w:t>Java3 AT2 Q1</w:t>
      </w:r>
      <w:r w:rsidRPr="002D1641">
        <w:rPr>
          <w:rFonts w:ascii="Arial" w:hAnsi="Arial" w:cs="Arial"/>
          <w:i/>
          <w:color w:val="0000FF"/>
          <w:sz w:val="40"/>
          <w:szCs w:val="40"/>
        </w:rPr>
        <w:fldChar w:fldCharType="end"/>
      </w:r>
    </w:p>
    <w:p w14:paraId="5C94E121" w14:textId="13403A27" w:rsidR="00011D7D" w:rsidRPr="002D1641" w:rsidRDefault="00945E97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 w:rsidRPr="002D1641">
        <w:rPr>
          <w:rFonts w:ascii="Arial" w:hAnsi="Arial" w:cs="Arial"/>
          <w:sz w:val="40"/>
        </w:rPr>
        <w:fldChar w:fldCharType="begin"/>
      </w:r>
      <w:r w:rsidRPr="002D1641">
        <w:rPr>
          <w:rFonts w:ascii="Arial" w:hAnsi="Arial" w:cs="Arial"/>
          <w:sz w:val="40"/>
        </w:rPr>
        <w:instrText xml:space="preserve"> DOCPROPERTY  Title  \* MERGEFORMAT </w:instrText>
      </w:r>
      <w:r w:rsidRPr="002D1641">
        <w:rPr>
          <w:rFonts w:ascii="Arial" w:hAnsi="Arial" w:cs="Arial"/>
          <w:sz w:val="40"/>
        </w:rPr>
        <w:fldChar w:fldCharType="separate"/>
      </w:r>
      <w:r w:rsidR="005C54BF">
        <w:rPr>
          <w:rFonts w:ascii="Arial" w:hAnsi="Arial" w:cs="Arial"/>
          <w:sz w:val="40"/>
        </w:rPr>
        <w:t>Product Design Specification</w:t>
      </w:r>
      <w:r w:rsidRPr="002D1641">
        <w:rPr>
          <w:rFonts w:ascii="Arial" w:hAnsi="Arial" w:cs="Arial"/>
          <w:sz w:val="40"/>
        </w:rPr>
        <w:fldChar w:fldCharType="end"/>
      </w:r>
    </w:p>
    <w:p w14:paraId="568D9112" w14:textId="17FC1F5F" w:rsidR="00011D7D" w:rsidRDefault="00011D7D">
      <w:pPr>
        <w:pStyle w:val="StyleSubtitleCover2TopNoborder"/>
        <w:rPr>
          <w:rFonts w:ascii="Arial" w:hAnsi="Arial" w:cs="Arial"/>
          <w:i/>
          <w:color w:val="0000FF"/>
        </w:rPr>
      </w:pPr>
      <w:r w:rsidRPr="002D1641">
        <w:rPr>
          <w:rFonts w:ascii="Arial" w:hAnsi="Arial" w:cs="Arial"/>
          <w:lang w:val="de-DE"/>
        </w:rPr>
        <w:t xml:space="preserve">Version </w:t>
      </w:r>
      <w:r w:rsidR="00CE6689">
        <w:rPr>
          <w:rFonts w:ascii="Arial" w:hAnsi="Arial" w:cs="Arial"/>
          <w:i/>
          <w:color w:val="0000FF"/>
        </w:rPr>
        <w:t>1.0</w:t>
      </w:r>
    </w:p>
    <w:p w14:paraId="10033077" w14:textId="10B3B2E4" w:rsidR="00CE6689" w:rsidRPr="002D1641" w:rsidRDefault="00C520E6">
      <w:pPr>
        <w:pStyle w:val="StyleSubtitleCover2TopNoborder"/>
        <w:rPr>
          <w:rFonts w:ascii="Arial" w:hAnsi="Arial" w:cs="Arial"/>
          <w:lang w:val="de-DE"/>
        </w:rPr>
      </w:pPr>
      <w:r>
        <w:rPr>
          <w:rFonts w:ascii="Arial" w:hAnsi="Arial" w:cs="Arial"/>
          <w:i/>
          <w:color w:val="0000FF"/>
        </w:rPr>
        <w:t>28/07/2021</w:t>
      </w:r>
    </w:p>
    <w:p w14:paraId="6566FF4C" w14:textId="77777777" w:rsidR="00CA587B" w:rsidRPr="002D1641" w:rsidRDefault="00CA587B" w:rsidP="00CA587B">
      <w:pPr>
        <w:pStyle w:val="Title"/>
        <w:jc w:val="both"/>
        <w:rPr>
          <w:rFonts w:ascii="Arial" w:hAnsi="Arial" w:cs="Arial"/>
        </w:rPr>
      </w:pPr>
    </w:p>
    <w:p w14:paraId="152E40FB" w14:textId="77777777" w:rsidR="0032427F" w:rsidRPr="0032427F" w:rsidRDefault="0032427F" w:rsidP="00324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7065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Name: Bradley Willcott</w:t>
      </w:r>
    </w:p>
    <w:p w14:paraId="2A7F9861" w14:textId="77777777" w:rsidR="0032427F" w:rsidRPr="0032427F" w:rsidRDefault="0032427F" w:rsidP="00324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7065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ID: M198449</w:t>
      </w:r>
    </w:p>
    <w:p w14:paraId="7C0587BE" w14:textId="77777777" w:rsidR="0032427F" w:rsidRPr="0032427F" w:rsidRDefault="0032427F" w:rsidP="003242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7065"/>
        <w:rPr>
          <w:rFonts w:asciiTheme="minorHAnsi" w:hAnsiTheme="minorHAnsi" w:cstheme="minorHAnsi"/>
        </w:rPr>
      </w:pPr>
      <w:r w:rsidRPr="0032427F">
        <w:rPr>
          <w:rFonts w:asciiTheme="minorHAnsi" w:hAnsiTheme="minorHAnsi" w:cstheme="minorHAnsi"/>
        </w:rPr>
        <w:t>Date: 29 July 2021</w:t>
      </w:r>
    </w:p>
    <w:p w14:paraId="798ADA5D" w14:textId="77777777" w:rsidR="00011D7D" w:rsidRPr="002D1641" w:rsidRDefault="00CA587B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br w:type="page"/>
      </w:r>
      <w:r w:rsidR="00011D7D" w:rsidRPr="002D1641">
        <w:rPr>
          <w:rFonts w:ascii="Arial" w:hAnsi="Arial" w:cs="Arial"/>
        </w:rPr>
        <w:lastRenderedPageBreak/>
        <w:t>VERSION HISTORY</w:t>
      </w:r>
    </w:p>
    <w:tbl>
      <w:tblPr>
        <w:tblW w:w="882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6"/>
        <w:gridCol w:w="1625"/>
        <w:gridCol w:w="1364"/>
        <w:gridCol w:w="1180"/>
        <w:gridCol w:w="1364"/>
        <w:gridCol w:w="2331"/>
      </w:tblGrid>
      <w:tr w:rsidR="00011D7D" w:rsidRPr="002D1641" w14:paraId="06DFD8E7" w14:textId="77777777" w:rsidTr="00F57E4B">
        <w:tc>
          <w:tcPr>
            <w:tcW w:w="956" w:type="dxa"/>
            <w:shd w:val="clear" w:color="auto" w:fill="D9D9D9"/>
          </w:tcPr>
          <w:p w14:paraId="07E035F1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Version</w:t>
            </w:r>
            <w:r w:rsidR="00A140E5" w:rsidRPr="002D1641">
              <w:rPr>
                <w:rFonts w:ascii="Arial" w:hAnsi="Arial"/>
                <w:b/>
                <w:bCs/>
              </w:rPr>
              <w:br/>
            </w:r>
            <w:r w:rsidRPr="002D1641">
              <w:rPr>
                <w:rFonts w:ascii="Arial" w:hAnsi="Arial"/>
                <w:b/>
                <w:bCs/>
              </w:rPr>
              <w:t>#</w:t>
            </w:r>
          </w:p>
        </w:tc>
        <w:tc>
          <w:tcPr>
            <w:tcW w:w="1625" w:type="dxa"/>
            <w:shd w:val="clear" w:color="auto" w:fill="D9D9D9"/>
          </w:tcPr>
          <w:p w14:paraId="3F82205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Implemented</w:t>
            </w:r>
          </w:p>
          <w:p w14:paraId="7E1F6F83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1705E07D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Revision</w:t>
            </w:r>
          </w:p>
          <w:p w14:paraId="5781E477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1180" w:type="dxa"/>
            <w:shd w:val="clear" w:color="auto" w:fill="D9D9D9"/>
          </w:tcPr>
          <w:p w14:paraId="2D2686E4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Approved</w:t>
            </w:r>
          </w:p>
          <w:p w14:paraId="3A11B49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By</w:t>
            </w:r>
          </w:p>
        </w:tc>
        <w:tc>
          <w:tcPr>
            <w:tcW w:w="1364" w:type="dxa"/>
            <w:shd w:val="clear" w:color="auto" w:fill="D9D9D9"/>
          </w:tcPr>
          <w:p w14:paraId="544AD86E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Approval</w:t>
            </w:r>
          </w:p>
          <w:p w14:paraId="565DD54B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Date</w:t>
            </w:r>
          </w:p>
        </w:tc>
        <w:tc>
          <w:tcPr>
            <w:tcW w:w="2331" w:type="dxa"/>
            <w:shd w:val="clear" w:color="auto" w:fill="D9D9D9"/>
          </w:tcPr>
          <w:p w14:paraId="68CC7636" w14:textId="77777777" w:rsidR="00011D7D" w:rsidRPr="002D1641" w:rsidRDefault="00011D7D">
            <w:pPr>
              <w:pStyle w:val="tabletxt"/>
              <w:jc w:val="center"/>
              <w:rPr>
                <w:rFonts w:ascii="Arial" w:hAnsi="Arial"/>
                <w:b/>
                <w:bCs/>
              </w:rPr>
            </w:pPr>
            <w:r w:rsidRPr="002D1641">
              <w:rPr>
                <w:rFonts w:ascii="Arial" w:hAnsi="Arial"/>
                <w:b/>
                <w:bCs/>
              </w:rPr>
              <w:t>Reason</w:t>
            </w:r>
          </w:p>
        </w:tc>
      </w:tr>
      <w:tr w:rsidR="00011D7D" w:rsidRPr="002D1641" w14:paraId="52CED334" w14:textId="77777777" w:rsidTr="00F57E4B">
        <w:tc>
          <w:tcPr>
            <w:tcW w:w="956" w:type="dxa"/>
          </w:tcPr>
          <w:p w14:paraId="5490BCE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  <w:r w:rsidRPr="002D1641">
              <w:rPr>
                <w:rFonts w:cs="Arial"/>
              </w:rPr>
              <w:t>1</w:t>
            </w:r>
            <w:r w:rsidR="00F71159" w:rsidRPr="002D1641">
              <w:rPr>
                <w:rFonts w:cs="Arial"/>
              </w:rPr>
              <w:t>.0</w:t>
            </w:r>
          </w:p>
        </w:tc>
        <w:tc>
          <w:tcPr>
            <w:tcW w:w="1625" w:type="dxa"/>
          </w:tcPr>
          <w:p w14:paraId="4FAAEEF6" w14:textId="63D69A90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Bradley Willcott</w:t>
            </w:r>
          </w:p>
        </w:tc>
        <w:tc>
          <w:tcPr>
            <w:tcW w:w="1364" w:type="dxa"/>
          </w:tcPr>
          <w:p w14:paraId="6B9E2A6E" w14:textId="4D8C5928" w:rsidR="00011D7D" w:rsidRPr="002D1641" w:rsidRDefault="007D4B14">
            <w:pPr>
              <w:pStyle w:val="Tabletext"/>
              <w:rPr>
                <w:rFonts w:cs="Arial"/>
              </w:rPr>
            </w:pPr>
            <w:r>
              <w:rPr>
                <w:rFonts w:cs="Arial"/>
                <w:i/>
                <w:color w:val="0000FF"/>
              </w:rPr>
              <w:t>28/07/2021</w:t>
            </w:r>
          </w:p>
        </w:tc>
        <w:tc>
          <w:tcPr>
            <w:tcW w:w="1180" w:type="dxa"/>
          </w:tcPr>
          <w:p w14:paraId="2DCEC0B6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&lt;name&gt;</w:t>
            </w:r>
          </w:p>
        </w:tc>
        <w:tc>
          <w:tcPr>
            <w:tcW w:w="1364" w:type="dxa"/>
          </w:tcPr>
          <w:p w14:paraId="6FC3DE9B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  <w:i/>
                <w:color w:val="0000FF"/>
              </w:rPr>
              <w:t>&lt;mm/dd/</w:t>
            </w:r>
            <w:proofErr w:type="spellStart"/>
            <w:r w:rsidRPr="002D1641">
              <w:rPr>
                <w:rFonts w:cs="Arial"/>
                <w:i/>
                <w:color w:val="0000FF"/>
              </w:rPr>
              <w:t>yy</w:t>
            </w:r>
            <w:proofErr w:type="spellEnd"/>
            <w:r w:rsidRPr="002D1641">
              <w:rPr>
                <w:rFonts w:cs="Arial"/>
                <w:i/>
                <w:color w:val="0000FF"/>
              </w:rPr>
              <w:t>&gt;</w:t>
            </w:r>
          </w:p>
        </w:tc>
        <w:tc>
          <w:tcPr>
            <w:tcW w:w="2331" w:type="dxa"/>
          </w:tcPr>
          <w:p w14:paraId="483FCE01" w14:textId="77777777" w:rsidR="00011D7D" w:rsidRPr="002D1641" w:rsidRDefault="00011D7D">
            <w:pPr>
              <w:pStyle w:val="Tabletext"/>
              <w:rPr>
                <w:rFonts w:cs="Arial"/>
              </w:rPr>
            </w:pPr>
            <w:r w:rsidRPr="002D1641">
              <w:rPr>
                <w:rFonts w:cs="Arial"/>
              </w:rPr>
              <w:t xml:space="preserve">Initial </w:t>
            </w:r>
            <w:r w:rsidR="00945E97" w:rsidRPr="002D1641">
              <w:rPr>
                <w:rFonts w:cs="Arial"/>
              </w:rPr>
              <w:t>Design D</w:t>
            </w:r>
            <w:r w:rsidR="00A45B38" w:rsidRPr="002D1641">
              <w:rPr>
                <w:rFonts w:cs="Arial"/>
              </w:rPr>
              <w:t xml:space="preserve">efinition </w:t>
            </w:r>
            <w:r w:rsidRPr="002D1641">
              <w:rPr>
                <w:rFonts w:cs="Arial"/>
              </w:rPr>
              <w:t>draft</w:t>
            </w:r>
          </w:p>
        </w:tc>
      </w:tr>
      <w:tr w:rsidR="00011D7D" w:rsidRPr="002D1641" w14:paraId="2C8EC6C0" w14:textId="77777777" w:rsidTr="00F57E4B">
        <w:tc>
          <w:tcPr>
            <w:tcW w:w="956" w:type="dxa"/>
          </w:tcPr>
          <w:p w14:paraId="63895FB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282A9414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047F8282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180" w:type="dxa"/>
          </w:tcPr>
          <w:p w14:paraId="2ABE746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1364" w:type="dxa"/>
          </w:tcPr>
          <w:p w14:paraId="6783FEE3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  <w:tc>
          <w:tcPr>
            <w:tcW w:w="2331" w:type="dxa"/>
          </w:tcPr>
          <w:p w14:paraId="4DD62D25" w14:textId="77777777" w:rsidR="00011D7D" w:rsidRPr="002D1641" w:rsidRDefault="00011D7D">
            <w:pPr>
              <w:pStyle w:val="Tabletext"/>
              <w:rPr>
                <w:rFonts w:cs="Arial"/>
              </w:rPr>
            </w:pPr>
          </w:p>
        </w:tc>
      </w:tr>
      <w:tr w:rsidR="00011D7D" w:rsidRPr="002D1641" w14:paraId="698B045C" w14:textId="77777777" w:rsidTr="00F57E4B">
        <w:tc>
          <w:tcPr>
            <w:tcW w:w="956" w:type="dxa"/>
          </w:tcPr>
          <w:p w14:paraId="7C6B7336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625" w:type="dxa"/>
          </w:tcPr>
          <w:p w14:paraId="412FD90D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63A69A11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180" w:type="dxa"/>
          </w:tcPr>
          <w:p w14:paraId="09716FEC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364" w:type="dxa"/>
          </w:tcPr>
          <w:p w14:paraId="5FDF59DE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2331" w:type="dxa"/>
          </w:tcPr>
          <w:p w14:paraId="16878F24" w14:textId="77777777" w:rsidR="00011D7D" w:rsidRPr="002D1641" w:rsidRDefault="00011D7D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153324AD" w14:textId="77777777" w:rsidR="00CA587B" w:rsidRPr="002D1641" w:rsidRDefault="00F57E4B" w:rsidP="00F57E4B">
      <w:pPr>
        <w:spacing w:before="0" w:after="0"/>
        <w:ind w:left="0"/>
        <w:jc w:val="right"/>
        <w:rPr>
          <w:rFonts w:ascii="Arial" w:hAnsi="Arial" w:cs="Arial"/>
          <w:b/>
          <w:i/>
          <w:iCs/>
          <w:color w:val="0000FF"/>
          <w:sz w:val="28"/>
          <w:szCs w:val="28"/>
        </w:rPr>
      </w:pPr>
      <w:r w:rsidRPr="00BF372E">
        <w:rPr>
          <w:rFonts w:ascii="Arial" w:hAnsi="Arial" w:cs="Arial"/>
          <w:b/>
          <w:sz w:val="18"/>
          <w:szCs w:val="18"/>
        </w:rPr>
        <w:t xml:space="preserve">UP </w:t>
      </w:r>
      <w:r>
        <w:rPr>
          <w:rFonts w:ascii="Arial" w:hAnsi="Arial" w:cs="Arial"/>
          <w:b/>
          <w:sz w:val="18"/>
          <w:szCs w:val="18"/>
        </w:rPr>
        <w:t xml:space="preserve">Template </w:t>
      </w:r>
      <w:r w:rsidRPr="00BF372E">
        <w:rPr>
          <w:rFonts w:ascii="Arial" w:hAnsi="Arial" w:cs="Arial"/>
          <w:b/>
          <w:sz w:val="18"/>
          <w:szCs w:val="18"/>
        </w:rPr>
        <w:t>Version:</w:t>
      </w:r>
      <w:r>
        <w:rPr>
          <w:rFonts w:ascii="Arial" w:hAnsi="Arial" w:cs="Arial"/>
          <w:sz w:val="18"/>
          <w:szCs w:val="18"/>
        </w:rPr>
        <w:t xml:space="preserve"> 12/31/</w:t>
      </w:r>
      <w:r w:rsidRPr="00BF372E">
        <w:rPr>
          <w:rFonts w:ascii="Arial" w:hAnsi="Arial" w:cs="Arial"/>
          <w:sz w:val="18"/>
          <w:szCs w:val="18"/>
        </w:rPr>
        <w:t>0</w:t>
      </w:r>
      <w:r>
        <w:rPr>
          <w:rFonts w:ascii="Arial" w:hAnsi="Arial" w:cs="Arial"/>
          <w:sz w:val="18"/>
          <w:szCs w:val="18"/>
        </w:rPr>
        <w:t>7</w:t>
      </w:r>
    </w:p>
    <w:p w14:paraId="528959E2" w14:textId="7752BF37" w:rsidR="00FA0DF9" w:rsidRDefault="00CA587B" w:rsidP="00B236F1">
      <w:pPr>
        <w:spacing w:before="180" w:after="120"/>
        <w:ind w:left="0"/>
        <w:jc w:val="center"/>
        <w:rPr>
          <w:rFonts w:ascii="Arial" w:hAnsi="Arial" w:cs="Arial"/>
          <w:i/>
          <w:color w:val="0000FF"/>
          <w:szCs w:val="20"/>
        </w:rPr>
      </w:pPr>
      <w:r w:rsidRPr="002D1641">
        <w:rPr>
          <w:rFonts w:ascii="Arial" w:hAnsi="Arial" w:cs="Arial"/>
          <w:b/>
          <w:i/>
          <w:iCs/>
          <w:color w:val="0000FF"/>
          <w:sz w:val="28"/>
          <w:szCs w:val="28"/>
        </w:rPr>
        <w:br w:type="page"/>
      </w:r>
    </w:p>
    <w:p w14:paraId="7A4A1F25" w14:textId="77777777" w:rsidR="00011D7D" w:rsidRPr="002D1641" w:rsidRDefault="00011D7D">
      <w:pPr>
        <w:pStyle w:val="Title"/>
        <w:rPr>
          <w:rFonts w:ascii="Arial" w:hAnsi="Arial" w:cs="Arial"/>
        </w:rPr>
      </w:pPr>
      <w:r w:rsidRPr="002D1641">
        <w:rPr>
          <w:rFonts w:ascii="Arial" w:hAnsi="Arial" w:cs="Arial"/>
        </w:rPr>
        <w:lastRenderedPageBreak/>
        <w:t>TABLE OF CONTENTS</w:t>
      </w:r>
    </w:p>
    <w:p w14:paraId="1B7ABA14" w14:textId="455DB125" w:rsidR="00B236F1" w:rsidRDefault="00011D7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r w:rsidRPr="002D1641">
        <w:rPr>
          <w:rFonts w:ascii="Arial" w:hAnsi="Arial" w:cs="Arial"/>
          <w:caps w:val="0"/>
        </w:rPr>
        <w:fldChar w:fldCharType="begin"/>
      </w:r>
      <w:r w:rsidRPr="002D1641">
        <w:rPr>
          <w:rFonts w:ascii="Arial" w:hAnsi="Arial" w:cs="Arial"/>
          <w:caps w:val="0"/>
        </w:rPr>
        <w:instrText xml:space="preserve"> TOC \o "2-3" \h \z \t "Heading 1,1,PageTitle,5,Appendix,4" </w:instrText>
      </w:r>
      <w:r w:rsidRPr="002D1641">
        <w:rPr>
          <w:rFonts w:ascii="Arial" w:hAnsi="Arial" w:cs="Arial"/>
          <w:caps w:val="0"/>
        </w:rPr>
        <w:fldChar w:fldCharType="separate"/>
      </w:r>
      <w:hyperlink w:anchor="_Toc78410128" w:history="1">
        <w:r w:rsidR="00B236F1" w:rsidRPr="00656D25">
          <w:rPr>
            <w:rStyle w:val="Hyperlink"/>
          </w:rPr>
          <w:t>1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Introduction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_Toc78410128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4E415826" w14:textId="4D88BA63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29" w:history="1">
        <w:r w:rsidR="00B236F1" w:rsidRPr="00656D25">
          <w:rPr>
            <w:rStyle w:val="Hyperlink"/>
            <w:rFonts w:cs="Arial"/>
          </w:rPr>
          <w:t>1.1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Purpose of The Product Design Specification Document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_Toc78410129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3BDF7D33" w14:textId="4C38B08D" w:rsidR="00B236F1" w:rsidRDefault="001527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0" w:history="1">
        <w:r w:rsidR="00B236F1" w:rsidRPr="00656D25">
          <w:rPr>
            <w:rStyle w:val="Hyperlink"/>
          </w:rPr>
          <w:t>2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General Overview and Design Guidelines/Approach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_Toc78410130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07D2EDBD" w14:textId="76D86804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1" w:history="1">
        <w:r w:rsidR="00B236F1" w:rsidRPr="00656D25">
          <w:rPr>
            <w:rStyle w:val="Hyperlink"/>
            <w:rFonts w:cs="Arial"/>
          </w:rPr>
          <w:t>2.1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Assumptions / Constraints / Standards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_Toc78410131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4</w:t>
        </w:r>
        <w:r w:rsidR="00B236F1">
          <w:rPr>
            <w:webHidden/>
          </w:rPr>
          <w:fldChar w:fldCharType="end"/>
        </w:r>
      </w:hyperlink>
    </w:p>
    <w:p w14:paraId="41F727D4" w14:textId="7042F9D8" w:rsidR="00B236F1" w:rsidRDefault="001527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2" w:history="1">
        <w:r w:rsidR="00B236F1" w:rsidRPr="00656D25">
          <w:rPr>
            <w:rStyle w:val="Hyperlink"/>
          </w:rPr>
          <w:t>3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Architecture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_Toc78410132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41BFC463" w14:textId="368DCEF2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3" w:history="1">
        <w:r w:rsidR="00B236F1" w:rsidRPr="00656D25">
          <w:rPr>
            <w:rStyle w:val="Hyperlink"/>
            <w:rFonts w:cs="Arial"/>
          </w:rPr>
          <w:t>3.1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Logical View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_Toc78410133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74DDD1AB" w14:textId="5F736F9A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4" w:history="1">
        <w:r w:rsidR="00B236F1" w:rsidRPr="00656D25">
          <w:rPr>
            <w:rStyle w:val="Hyperlink"/>
            <w:rFonts w:cs="Arial"/>
          </w:rPr>
          <w:t>3.2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Hardware Architecture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_Toc78410134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7CC186CD" w14:textId="1C71FD9B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5" w:history="1">
        <w:r w:rsidR="00B236F1" w:rsidRPr="00656D25">
          <w:rPr>
            <w:rStyle w:val="Hyperlink"/>
            <w:rFonts w:cs="Arial"/>
          </w:rPr>
          <w:t>3.3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Software Architecture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_Toc78410135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5</w:t>
        </w:r>
        <w:r w:rsidR="00B236F1">
          <w:rPr>
            <w:webHidden/>
          </w:rPr>
          <w:fldChar w:fldCharType="end"/>
        </w:r>
      </w:hyperlink>
    </w:p>
    <w:p w14:paraId="275D6614" w14:textId="20D02A1B" w:rsidR="00B236F1" w:rsidRDefault="0015271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AU"/>
        </w:rPr>
      </w:pPr>
      <w:hyperlink w:anchor="_Toc78410136" w:history="1">
        <w:r w:rsidR="00B236F1" w:rsidRPr="00656D25">
          <w:rPr>
            <w:rStyle w:val="Hyperlink"/>
          </w:rPr>
          <w:t>4</w:t>
        </w:r>
        <w:r w:rsidR="00B236F1">
          <w:rPr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</w:rPr>
          <w:t>System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_Toc78410136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4521CDA1" w14:textId="05B4AF39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7" w:history="1">
        <w:r w:rsidR="00B236F1" w:rsidRPr="00656D25">
          <w:rPr>
            <w:rStyle w:val="Hyperlink"/>
            <w:rFonts w:cs="Arial"/>
          </w:rPr>
          <w:t>4.1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Use-Cases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_Toc78410137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3CDA7474" w14:textId="2D31FB3C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8" w:history="1">
        <w:r w:rsidR="00B236F1" w:rsidRPr="00656D25">
          <w:rPr>
            <w:rStyle w:val="Hyperlink"/>
            <w:rFonts w:cs="Arial"/>
          </w:rPr>
          <w:t>4.2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User Interface Design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_Toc78410138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23B24D40" w14:textId="195A0617" w:rsidR="00B236F1" w:rsidRDefault="0015271E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AU"/>
        </w:rPr>
      </w:pPr>
      <w:hyperlink w:anchor="_Toc78410139" w:history="1">
        <w:r w:rsidR="00B236F1" w:rsidRPr="00656D25">
          <w:rPr>
            <w:rStyle w:val="Hyperlink"/>
            <w:rFonts w:cs="Arial"/>
          </w:rPr>
          <w:t>4.3</w:t>
        </w:r>
        <w:r w:rsidR="00B236F1">
          <w:rPr>
            <w:rFonts w:asciiTheme="minorHAnsi" w:eastAsiaTheme="minorEastAsia" w:hAnsiTheme="minorHAnsi" w:cstheme="minorBidi"/>
            <w:sz w:val="22"/>
            <w:szCs w:val="22"/>
            <w:lang w:eastAsia="en-AU"/>
          </w:rPr>
          <w:tab/>
        </w:r>
        <w:r w:rsidR="00B236F1" w:rsidRPr="00656D25">
          <w:rPr>
            <w:rStyle w:val="Hyperlink"/>
            <w:rFonts w:ascii="Arial" w:hAnsi="Arial" w:cs="Arial"/>
          </w:rPr>
          <w:t>Coding Compliance</w:t>
        </w:r>
        <w:r w:rsidR="00B236F1">
          <w:rPr>
            <w:webHidden/>
          </w:rPr>
          <w:tab/>
        </w:r>
        <w:r w:rsidR="00B236F1">
          <w:rPr>
            <w:webHidden/>
          </w:rPr>
          <w:fldChar w:fldCharType="begin"/>
        </w:r>
        <w:r w:rsidR="00B236F1">
          <w:rPr>
            <w:webHidden/>
          </w:rPr>
          <w:instrText xml:space="preserve"> PAGEREF _Toc78410139 \h </w:instrText>
        </w:r>
        <w:r w:rsidR="00B236F1">
          <w:rPr>
            <w:webHidden/>
          </w:rPr>
        </w:r>
        <w:r w:rsidR="00B236F1">
          <w:rPr>
            <w:webHidden/>
          </w:rPr>
          <w:fldChar w:fldCharType="separate"/>
        </w:r>
        <w:r w:rsidR="00B236F1">
          <w:rPr>
            <w:webHidden/>
          </w:rPr>
          <w:t>6</w:t>
        </w:r>
        <w:r w:rsidR="00B236F1">
          <w:rPr>
            <w:webHidden/>
          </w:rPr>
          <w:fldChar w:fldCharType="end"/>
        </w:r>
      </w:hyperlink>
    </w:p>
    <w:p w14:paraId="4C08DD63" w14:textId="0A4A5231" w:rsidR="00CA587B" w:rsidRPr="002D1641" w:rsidRDefault="00011D7D" w:rsidP="00CA587B">
      <w:pPr>
        <w:pStyle w:val="BodyText"/>
        <w:ind w:left="0"/>
        <w:jc w:val="left"/>
        <w:rPr>
          <w:rFonts w:ascii="Arial" w:hAnsi="Arial" w:cs="Arial"/>
        </w:rPr>
      </w:pPr>
      <w:r w:rsidRPr="002D1641">
        <w:rPr>
          <w:rFonts w:ascii="Arial" w:hAnsi="Arial" w:cs="Arial"/>
          <w:noProof/>
        </w:rPr>
        <w:fldChar w:fldCharType="end"/>
      </w:r>
      <w:bookmarkStart w:id="2" w:name="_Toc456598586"/>
      <w:bookmarkStart w:id="3" w:name="_Toc456600917"/>
      <w:bookmarkStart w:id="4" w:name="_Toc494193639"/>
      <w:bookmarkStart w:id="5" w:name="_Toc523878297"/>
      <w:bookmarkStart w:id="6" w:name="_Toc436203377"/>
      <w:bookmarkStart w:id="7" w:name="_Toc452813577"/>
      <w:bookmarkStart w:id="8" w:name="_Toc105907879"/>
      <w:bookmarkStart w:id="9" w:name="_Toc106079189"/>
      <w:bookmarkStart w:id="10" w:name="_Toc106079514"/>
      <w:bookmarkStart w:id="11" w:name="_Toc106079783"/>
      <w:bookmarkStart w:id="12" w:name="_Toc107027559"/>
      <w:bookmarkStart w:id="13" w:name="_Toc107027769"/>
      <w:bookmarkEnd w:id="0"/>
    </w:p>
    <w:p w14:paraId="0B21F4D6" w14:textId="77777777" w:rsidR="00AC3B89" w:rsidRPr="002D1641" w:rsidRDefault="006347EB" w:rsidP="00172F69">
      <w:pPr>
        <w:pStyle w:val="Heading1"/>
      </w:pPr>
      <w:r w:rsidRPr="002D1641">
        <w:br w:type="page"/>
      </w:r>
      <w:bookmarkStart w:id="14" w:name="_Toc78410128"/>
      <w:r w:rsidR="00AC3B89" w:rsidRPr="002D1641">
        <w:lastRenderedPageBreak/>
        <w:t>I</w:t>
      </w:r>
      <w:bookmarkEnd w:id="2"/>
      <w:bookmarkEnd w:id="3"/>
      <w:bookmarkEnd w:id="4"/>
      <w:r w:rsidR="005F04B6" w:rsidRPr="002D1641">
        <w:t>ntroduction</w:t>
      </w:r>
      <w:bookmarkEnd w:id="14"/>
    </w:p>
    <w:p w14:paraId="30BA6F5D" w14:textId="42D54790" w:rsidR="00AC3B89" w:rsidRPr="002D1641" w:rsidRDefault="00AC3B89" w:rsidP="00001ADC">
      <w:pPr>
        <w:pStyle w:val="Heading2"/>
        <w:rPr>
          <w:rFonts w:ascii="Arial" w:hAnsi="Arial" w:cs="Arial"/>
        </w:rPr>
      </w:pPr>
      <w:bookmarkStart w:id="15" w:name="_Toc456598587"/>
      <w:bookmarkStart w:id="16" w:name="_Toc456600918"/>
      <w:bookmarkStart w:id="17" w:name="_Toc494193640"/>
      <w:bookmarkStart w:id="18" w:name="_Toc78410129"/>
      <w:r w:rsidRPr="002D1641">
        <w:rPr>
          <w:rFonts w:ascii="Arial" w:hAnsi="Arial" w:cs="Arial"/>
        </w:rPr>
        <w:t>P</w:t>
      </w:r>
      <w:bookmarkEnd w:id="15"/>
      <w:bookmarkEnd w:id="16"/>
      <w:bookmarkEnd w:id="17"/>
      <w:r w:rsidR="005F04B6" w:rsidRPr="002D1641">
        <w:rPr>
          <w:rFonts w:ascii="Arial" w:hAnsi="Arial" w:cs="Arial"/>
        </w:rPr>
        <w:t xml:space="preserve">urpose of </w:t>
      </w:r>
      <w:r w:rsidR="004110CD" w:rsidRPr="002D1641">
        <w:rPr>
          <w:rFonts w:ascii="Arial" w:hAnsi="Arial" w:cs="Arial"/>
        </w:rPr>
        <w:t xml:space="preserve">The </w:t>
      </w:r>
      <w:r w:rsidR="007633CF" w:rsidRPr="002D1641">
        <w:rPr>
          <w:rFonts w:ascii="Arial" w:hAnsi="Arial" w:cs="Arial"/>
        </w:rPr>
        <w:fldChar w:fldCharType="begin"/>
      </w:r>
      <w:r w:rsidR="007633CF" w:rsidRPr="002D1641">
        <w:rPr>
          <w:rFonts w:ascii="Arial" w:hAnsi="Arial" w:cs="Arial"/>
        </w:rPr>
        <w:instrText xml:space="preserve"> DOCPROPERTY  Title  \* MERGEFORMAT </w:instrText>
      </w:r>
      <w:r w:rsidR="007633CF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7633CF" w:rsidRPr="002D1641">
        <w:rPr>
          <w:rFonts w:ascii="Arial" w:hAnsi="Arial" w:cs="Arial"/>
        </w:rPr>
        <w:fldChar w:fldCharType="end"/>
      </w:r>
      <w:r w:rsidR="009D6764" w:rsidRPr="002D1641">
        <w:rPr>
          <w:rFonts w:ascii="Arial" w:hAnsi="Arial" w:cs="Arial"/>
        </w:rPr>
        <w:t xml:space="preserve"> Document</w:t>
      </w:r>
      <w:bookmarkEnd w:id="18"/>
    </w:p>
    <w:p w14:paraId="23356CE1" w14:textId="65DBF9EA" w:rsidR="00DF378A" w:rsidRPr="002D1641" w:rsidRDefault="004359BD" w:rsidP="002B1932">
      <w:pPr>
        <w:pStyle w:val="BodyText"/>
        <w:spacing w:before="0" w:after="0"/>
        <w:rPr>
          <w:rFonts w:ascii="Arial" w:hAnsi="Arial" w:cs="Arial"/>
          <w:iCs/>
        </w:rPr>
      </w:pPr>
      <w:bookmarkStart w:id="19" w:name="OLE_LINK1"/>
      <w:bookmarkStart w:id="20" w:name="OLE_LINK2"/>
      <w:r w:rsidRPr="002D1641">
        <w:rPr>
          <w:rFonts w:ascii="Arial" w:hAnsi="Arial" w:cs="Arial"/>
        </w:rPr>
        <w:t xml:space="preserve">The </w:t>
      </w:r>
      <w:r w:rsidR="009D6764" w:rsidRPr="002D1641">
        <w:rPr>
          <w:rFonts w:ascii="Arial" w:hAnsi="Arial" w:cs="Arial"/>
        </w:rPr>
        <w:fldChar w:fldCharType="begin"/>
      </w:r>
      <w:r w:rsidR="009D6764" w:rsidRPr="002D1641">
        <w:rPr>
          <w:rFonts w:ascii="Arial" w:hAnsi="Arial" w:cs="Arial"/>
        </w:rPr>
        <w:instrText xml:space="preserve"> DOCPROPERTY  Title  \* MERGEFORMAT </w:instrText>
      </w:r>
      <w:r w:rsidR="009D6764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9D6764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</w:t>
      </w:r>
      <w:r w:rsidR="009E31FE" w:rsidRPr="002D1641">
        <w:rPr>
          <w:rFonts w:ascii="Arial" w:hAnsi="Arial" w:cs="Arial"/>
        </w:rPr>
        <w:t xml:space="preserve">document </w:t>
      </w:r>
      <w:r w:rsidRPr="002D1641">
        <w:rPr>
          <w:rFonts w:ascii="Arial" w:hAnsi="Arial" w:cs="Arial"/>
        </w:rPr>
        <w:t>document</w:t>
      </w:r>
      <w:r w:rsidR="004459E8" w:rsidRPr="002D1641">
        <w:rPr>
          <w:rFonts w:ascii="Arial" w:hAnsi="Arial" w:cs="Arial"/>
        </w:rPr>
        <w:t>s</w:t>
      </w:r>
      <w:r w:rsidR="00F4747F" w:rsidRPr="002D1641">
        <w:rPr>
          <w:rFonts w:ascii="Arial" w:hAnsi="Arial" w:cs="Arial"/>
        </w:rPr>
        <w:t xml:space="preserve"> and track</w:t>
      </w:r>
      <w:r w:rsidRPr="002D1641">
        <w:rPr>
          <w:rFonts w:ascii="Arial" w:hAnsi="Arial" w:cs="Arial"/>
        </w:rPr>
        <w:t xml:space="preserve">s the necessary information required to </w:t>
      </w:r>
      <w:r w:rsidR="00841735" w:rsidRPr="002D1641">
        <w:rPr>
          <w:rFonts w:ascii="Arial" w:hAnsi="Arial" w:cs="Arial"/>
        </w:rPr>
        <w:t>e</w:t>
      </w:r>
      <w:r w:rsidRPr="002D1641">
        <w:rPr>
          <w:rFonts w:ascii="Arial" w:hAnsi="Arial" w:cs="Arial"/>
        </w:rPr>
        <w:t xml:space="preserve">ffectively </w:t>
      </w:r>
      <w:r w:rsidR="00CE6FAC" w:rsidRPr="002D1641">
        <w:rPr>
          <w:rFonts w:ascii="Arial" w:hAnsi="Arial" w:cs="Arial"/>
        </w:rPr>
        <w:t xml:space="preserve">define architecture and system design </w:t>
      </w:r>
      <w:proofErr w:type="gramStart"/>
      <w:r w:rsidR="00CE6FAC" w:rsidRPr="002D1641">
        <w:rPr>
          <w:rFonts w:ascii="Arial" w:hAnsi="Arial" w:cs="Arial"/>
        </w:rPr>
        <w:t>in order to</w:t>
      </w:r>
      <w:proofErr w:type="gramEnd"/>
      <w:r w:rsidR="00CE6FAC" w:rsidRPr="002D1641">
        <w:rPr>
          <w:rFonts w:ascii="Arial" w:hAnsi="Arial" w:cs="Arial"/>
        </w:rPr>
        <w:t xml:space="preserve"> give the development team guidance on architecture of the s</w:t>
      </w:r>
      <w:r w:rsidR="00C757CA" w:rsidRPr="002D1641">
        <w:rPr>
          <w:rFonts w:ascii="Arial" w:hAnsi="Arial" w:cs="Arial"/>
        </w:rPr>
        <w:t>ystem</w:t>
      </w:r>
      <w:r w:rsidR="00CE6FAC" w:rsidRPr="002D1641">
        <w:rPr>
          <w:rFonts w:ascii="Arial" w:hAnsi="Arial" w:cs="Arial"/>
        </w:rPr>
        <w:t xml:space="preserve"> to be developed.</w:t>
      </w:r>
      <w:r w:rsidR="00F4747F" w:rsidRPr="002D1641">
        <w:rPr>
          <w:rFonts w:ascii="Arial" w:hAnsi="Arial" w:cs="Arial"/>
        </w:rPr>
        <w:t xml:space="preserve"> </w:t>
      </w:r>
      <w:r w:rsidRPr="002D1641">
        <w:rPr>
          <w:rFonts w:ascii="Arial" w:hAnsi="Arial" w:cs="Arial"/>
        </w:rPr>
        <w:t xml:space="preserve">The </w:t>
      </w:r>
      <w:r w:rsidR="004459E8" w:rsidRPr="002D1641">
        <w:rPr>
          <w:rFonts w:ascii="Arial" w:hAnsi="Arial" w:cs="Arial"/>
        </w:rPr>
        <w:fldChar w:fldCharType="begin"/>
      </w:r>
      <w:r w:rsidR="004459E8" w:rsidRPr="002D1641">
        <w:rPr>
          <w:rFonts w:ascii="Arial" w:hAnsi="Arial" w:cs="Arial"/>
        </w:rPr>
        <w:instrText xml:space="preserve"> DOCPROPERTY  Title  \* MERGEFORMAT </w:instrText>
      </w:r>
      <w:r w:rsidR="004459E8" w:rsidRPr="002D1641">
        <w:rPr>
          <w:rFonts w:ascii="Arial" w:hAnsi="Arial" w:cs="Arial"/>
        </w:rPr>
        <w:fldChar w:fldCharType="separate"/>
      </w:r>
      <w:r w:rsidR="005C54BF">
        <w:rPr>
          <w:rFonts w:ascii="Arial" w:hAnsi="Arial" w:cs="Arial"/>
        </w:rPr>
        <w:t>Product Design Specification</w:t>
      </w:r>
      <w:r w:rsidR="004459E8" w:rsidRPr="002D1641">
        <w:rPr>
          <w:rFonts w:ascii="Arial" w:hAnsi="Arial" w:cs="Arial"/>
        </w:rPr>
        <w:fldChar w:fldCharType="end"/>
      </w:r>
      <w:r w:rsidR="00A13EED" w:rsidRPr="002D1641">
        <w:rPr>
          <w:rFonts w:ascii="Arial" w:hAnsi="Arial" w:cs="Arial"/>
        </w:rPr>
        <w:t xml:space="preserve"> document </w:t>
      </w:r>
      <w:r w:rsidRPr="002D1641">
        <w:rPr>
          <w:rFonts w:ascii="Arial" w:hAnsi="Arial" w:cs="Arial"/>
        </w:rPr>
        <w:t xml:space="preserve">is created during the Planning Phase of the project. Its intended audience is </w:t>
      </w:r>
      <w:r w:rsidRPr="002D1641">
        <w:rPr>
          <w:rFonts w:ascii="Arial" w:hAnsi="Arial" w:cs="Arial"/>
          <w:iCs/>
        </w:rPr>
        <w:t xml:space="preserve">the project manager, project team, </w:t>
      </w:r>
      <w:r w:rsidR="004459E8" w:rsidRPr="002D1641">
        <w:rPr>
          <w:rFonts w:ascii="Arial" w:hAnsi="Arial" w:cs="Arial"/>
          <w:iCs/>
        </w:rPr>
        <w:t>and development team. Some portions of this document such as the user interface (UI</w:t>
      </w:r>
      <w:r w:rsidR="00323FF0" w:rsidRPr="002D1641">
        <w:rPr>
          <w:rFonts w:ascii="Arial" w:hAnsi="Arial" w:cs="Arial"/>
          <w:iCs/>
        </w:rPr>
        <w:t>)</w:t>
      </w:r>
      <w:r w:rsidR="004459E8" w:rsidRPr="002D1641">
        <w:rPr>
          <w:rFonts w:ascii="Arial" w:hAnsi="Arial" w:cs="Arial"/>
          <w:iCs/>
        </w:rPr>
        <w:t xml:space="preserve"> may on occasion be shared with the client/user, and other stakeholder w</w:t>
      </w:r>
      <w:r w:rsidRPr="002D1641">
        <w:rPr>
          <w:rFonts w:ascii="Arial" w:hAnsi="Arial" w:cs="Arial"/>
          <w:iCs/>
        </w:rPr>
        <w:t xml:space="preserve">hose </w:t>
      </w:r>
      <w:r w:rsidR="00F4747F" w:rsidRPr="002D1641">
        <w:rPr>
          <w:rFonts w:ascii="Arial" w:hAnsi="Arial" w:cs="Arial"/>
          <w:iCs/>
        </w:rPr>
        <w:t xml:space="preserve">input/approval into the </w:t>
      </w:r>
      <w:r w:rsidR="004459E8" w:rsidRPr="002D1641">
        <w:rPr>
          <w:rFonts w:ascii="Arial" w:hAnsi="Arial" w:cs="Arial"/>
          <w:iCs/>
        </w:rPr>
        <w:t xml:space="preserve">UI </w:t>
      </w:r>
      <w:r w:rsidR="00F4747F" w:rsidRPr="002D1641">
        <w:rPr>
          <w:rFonts w:ascii="Arial" w:hAnsi="Arial" w:cs="Arial"/>
          <w:iCs/>
        </w:rPr>
        <w:t xml:space="preserve">is </w:t>
      </w:r>
      <w:r w:rsidRPr="002D1641">
        <w:rPr>
          <w:rFonts w:ascii="Arial" w:hAnsi="Arial" w:cs="Arial"/>
          <w:iCs/>
        </w:rPr>
        <w:t>needed.</w:t>
      </w:r>
    </w:p>
    <w:p w14:paraId="539EBA65" w14:textId="77777777" w:rsidR="00AC3B89" w:rsidRPr="002D1641" w:rsidRDefault="00E16585" w:rsidP="00172F69">
      <w:pPr>
        <w:pStyle w:val="Heading1"/>
      </w:pPr>
      <w:bookmarkStart w:id="21" w:name="_Toc494193645"/>
      <w:bookmarkStart w:id="22" w:name="_Toc78410130"/>
      <w:bookmarkEnd w:id="19"/>
      <w:bookmarkEnd w:id="20"/>
      <w:r w:rsidRPr="002D1641">
        <w:t xml:space="preserve">General </w:t>
      </w:r>
      <w:r w:rsidR="00726E55" w:rsidRPr="002D1641">
        <w:t xml:space="preserve">Overview and </w:t>
      </w:r>
      <w:r w:rsidRPr="002D1641">
        <w:t>Design Guidelines/Approach</w:t>
      </w:r>
      <w:bookmarkEnd w:id="21"/>
      <w:bookmarkEnd w:id="22"/>
    </w:p>
    <w:p w14:paraId="0B61998C" w14:textId="77777777" w:rsidR="0067579B" w:rsidRPr="002D1641" w:rsidRDefault="00A97825" w:rsidP="00AC694E">
      <w:pPr>
        <w:pStyle w:val="BodyText"/>
        <w:spacing w:before="0" w:after="0"/>
        <w:rPr>
          <w:rFonts w:ascii="Arial" w:hAnsi="Arial" w:cs="Arial"/>
          <w:iCs/>
        </w:rPr>
      </w:pPr>
      <w:bookmarkStart w:id="23" w:name="_Toc494193646"/>
      <w:r w:rsidRPr="002D1641">
        <w:rPr>
          <w:rFonts w:ascii="Arial" w:hAnsi="Arial" w:cs="Arial"/>
          <w:iCs/>
        </w:rPr>
        <w:t xml:space="preserve">This section describes the principles and strategies to be used </w:t>
      </w:r>
      <w:r w:rsidR="005A21FE" w:rsidRPr="002D1641">
        <w:rPr>
          <w:rFonts w:ascii="Arial" w:hAnsi="Arial" w:cs="Arial"/>
          <w:iCs/>
        </w:rPr>
        <w:t xml:space="preserve">as guidelines </w:t>
      </w:r>
      <w:r w:rsidRPr="002D1641">
        <w:rPr>
          <w:rFonts w:ascii="Arial" w:hAnsi="Arial" w:cs="Arial"/>
          <w:iCs/>
        </w:rPr>
        <w:t>when designi</w:t>
      </w:r>
      <w:r w:rsidR="00D21C6D" w:rsidRPr="002D1641">
        <w:rPr>
          <w:rFonts w:ascii="Arial" w:hAnsi="Arial" w:cs="Arial"/>
          <w:iCs/>
        </w:rPr>
        <w:t>ng and implementing the system.</w:t>
      </w:r>
    </w:p>
    <w:p w14:paraId="3A4C5611" w14:textId="77777777" w:rsidR="0065137C" w:rsidRPr="002D1641" w:rsidRDefault="00A74D5B" w:rsidP="0065137C">
      <w:pPr>
        <w:pStyle w:val="Heading2"/>
        <w:spacing w:before="120" w:after="60" w:line="240" w:lineRule="atLeast"/>
        <w:jc w:val="left"/>
        <w:rPr>
          <w:rFonts w:ascii="Arial" w:hAnsi="Arial" w:cs="Arial"/>
        </w:rPr>
      </w:pPr>
      <w:bookmarkStart w:id="24" w:name="_Toc78410131"/>
      <w:bookmarkStart w:id="25" w:name="_Toc494193648"/>
      <w:bookmarkEnd w:id="23"/>
      <w:r w:rsidRPr="002D1641">
        <w:rPr>
          <w:rFonts w:ascii="Arial" w:hAnsi="Arial" w:cs="Arial"/>
        </w:rPr>
        <w:t>Assumptions / Constraints</w:t>
      </w:r>
      <w:r w:rsidR="00001ADC" w:rsidRPr="002D1641">
        <w:rPr>
          <w:rFonts w:ascii="Arial" w:hAnsi="Arial" w:cs="Arial"/>
        </w:rPr>
        <w:t xml:space="preserve"> / Standards</w:t>
      </w:r>
      <w:bookmarkEnd w:id="24"/>
    </w:p>
    <w:p w14:paraId="1322B43C" w14:textId="3DBEE627" w:rsidR="00895064" w:rsidRPr="00895064" w:rsidRDefault="00895064" w:rsidP="00895064">
      <w:r>
        <w:t>The program will have a graphical user interface and store the records in a binary file.</w:t>
      </w:r>
    </w:p>
    <w:p w14:paraId="5EB8F1C4" w14:textId="77777777" w:rsidR="00F94D04" w:rsidRDefault="00F94D04">
      <w:pPr>
        <w:spacing w:before="0" w:after="0"/>
        <w:ind w:left="0"/>
        <w:jc w:val="left"/>
        <w:rPr>
          <w:rFonts w:ascii="Arial" w:eastAsia="Arial Unicode MS" w:hAnsi="Arial" w:cs="Arial"/>
          <w:b/>
          <w:bCs/>
          <w:caps/>
          <w:kern w:val="36"/>
          <w:sz w:val="28"/>
          <w:szCs w:val="48"/>
        </w:rPr>
      </w:pPr>
      <w:r>
        <w:br w:type="page"/>
      </w:r>
    </w:p>
    <w:p w14:paraId="05595211" w14:textId="407B8C0F" w:rsidR="00F67541" w:rsidRPr="002D1641" w:rsidRDefault="00E16585" w:rsidP="00172F69">
      <w:pPr>
        <w:pStyle w:val="Heading1"/>
      </w:pPr>
      <w:bookmarkStart w:id="26" w:name="_Toc78410132"/>
      <w:r w:rsidRPr="002D1641">
        <w:lastRenderedPageBreak/>
        <w:t>Architecture Design</w:t>
      </w:r>
      <w:bookmarkEnd w:id="26"/>
    </w:p>
    <w:p w14:paraId="4EAE0EF9" w14:textId="77777777" w:rsidR="002D7971" w:rsidRPr="002D1641" w:rsidRDefault="00013D70" w:rsidP="00013D70">
      <w:pPr>
        <w:pStyle w:val="BodyText"/>
        <w:rPr>
          <w:rFonts w:ascii="Arial" w:hAnsi="Arial" w:cs="Arial"/>
        </w:rPr>
      </w:pPr>
      <w:r w:rsidRPr="002D1641">
        <w:rPr>
          <w:rFonts w:ascii="Arial" w:hAnsi="Arial" w:cs="Arial"/>
        </w:rPr>
        <w:t>This section outlines the s</w:t>
      </w:r>
      <w:r w:rsidR="00C757CA" w:rsidRPr="002D1641">
        <w:rPr>
          <w:rFonts w:ascii="Arial" w:hAnsi="Arial" w:cs="Arial"/>
        </w:rPr>
        <w:t xml:space="preserve">ystem </w:t>
      </w:r>
      <w:r w:rsidR="007F4620" w:rsidRPr="002D1641">
        <w:rPr>
          <w:rFonts w:ascii="Arial" w:hAnsi="Arial" w:cs="Arial"/>
        </w:rPr>
        <w:t xml:space="preserve">and hardware </w:t>
      </w:r>
      <w:r w:rsidRPr="002D1641">
        <w:rPr>
          <w:rFonts w:ascii="Arial" w:hAnsi="Arial" w:cs="Arial"/>
        </w:rPr>
        <w:t xml:space="preserve">architecture design </w:t>
      </w:r>
      <w:r w:rsidR="007F4620" w:rsidRPr="002D1641">
        <w:rPr>
          <w:rFonts w:ascii="Arial" w:hAnsi="Arial" w:cs="Arial"/>
        </w:rPr>
        <w:t>of the system that is being built</w:t>
      </w:r>
      <w:r w:rsidRPr="002D1641">
        <w:rPr>
          <w:rFonts w:ascii="Arial" w:hAnsi="Arial" w:cs="Arial"/>
        </w:rPr>
        <w:t>.</w:t>
      </w:r>
    </w:p>
    <w:p w14:paraId="25BACA3C" w14:textId="77777777" w:rsidR="00EC3E7D" w:rsidRPr="002D1641" w:rsidRDefault="00E16585" w:rsidP="00D8552E">
      <w:pPr>
        <w:pStyle w:val="Heading2"/>
        <w:rPr>
          <w:rFonts w:ascii="Arial" w:hAnsi="Arial" w:cs="Arial"/>
        </w:rPr>
      </w:pPr>
      <w:bookmarkStart w:id="27" w:name="_Toc78410133"/>
      <w:r w:rsidRPr="002D1641">
        <w:rPr>
          <w:rFonts w:ascii="Arial" w:hAnsi="Arial" w:cs="Arial"/>
        </w:rPr>
        <w:t>Logical View</w:t>
      </w:r>
      <w:bookmarkEnd w:id="27"/>
    </w:p>
    <w:p w14:paraId="09ED2243" w14:textId="52724B71" w:rsidR="00A97CB0" w:rsidRPr="002D1641" w:rsidRDefault="00F94D04" w:rsidP="0015271E">
      <w:pPr>
        <w:ind w:left="0"/>
        <w:jc w:val="center"/>
      </w:pPr>
      <w:r>
        <w:rPr>
          <w:noProof/>
        </w:rPr>
        <w:drawing>
          <wp:inline distT="0" distB="0" distL="0" distR="0" wp14:anchorId="05C51262" wp14:editId="2EBF9D7D">
            <wp:extent cx="5943600" cy="5448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1C3C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28" w:name="_Toc78410134"/>
      <w:r w:rsidRPr="002D1641">
        <w:rPr>
          <w:rFonts w:ascii="Arial" w:hAnsi="Arial" w:cs="Arial"/>
        </w:rPr>
        <w:t>Hardware Architecture</w:t>
      </w:r>
      <w:bookmarkEnd w:id="28"/>
    </w:p>
    <w:p w14:paraId="0E7016F9" w14:textId="7172C807" w:rsidR="00707FE3" w:rsidRPr="002D1641" w:rsidRDefault="0020700E" w:rsidP="0020700E">
      <w:pPr>
        <w:rPr>
          <w:i/>
        </w:rPr>
      </w:pPr>
      <w:r>
        <w:t>The design must allow for the program to be run on any type of desktop or portable hardware, be it Intel/AMD based of Apple design (Mac/OS).</w:t>
      </w:r>
    </w:p>
    <w:p w14:paraId="7D2DF484" w14:textId="77777777" w:rsidR="00E16585" w:rsidRPr="002D1641" w:rsidRDefault="00E16585" w:rsidP="00D8552E">
      <w:pPr>
        <w:pStyle w:val="Heading2"/>
        <w:rPr>
          <w:rFonts w:ascii="Arial" w:hAnsi="Arial" w:cs="Arial"/>
        </w:rPr>
      </w:pPr>
      <w:bookmarkStart w:id="29" w:name="_Toc78410135"/>
      <w:r w:rsidRPr="002D1641">
        <w:rPr>
          <w:rFonts w:ascii="Arial" w:hAnsi="Arial" w:cs="Arial"/>
        </w:rPr>
        <w:t>Software Architecture</w:t>
      </w:r>
      <w:bookmarkEnd w:id="29"/>
    </w:p>
    <w:p w14:paraId="670A76A5" w14:textId="6BFBFF80" w:rsidR="00707FE3" w:rsidRDefault="0020700E" w:rsidP="0020700E">
      <w:r>
        <w:t>The language to be used, must be cross-platform capable.  The application must be capable of being run, without modification, on Windows 10+, Mac OS and Linux operating systems.</w:t>
      </w:r>
    </w:p>
    <w:p w14:paraId="3D85CF88" w14:textId="57C177B4" w:rsidR="00F94D04" w:rsidRPr="002D1641" w:rsidRDefault="00B236F1" w:rsidP="00B236F1">
      <w:r>
        <w:t xml:space="preserve">Further, a source control system will be implemented to allow for version control of the project files.  It is recommended that the GitHub site, which uses the git version control </w:t>
      </w:r>
      <w:r>
        <w:lastRenderedPageBreak/>
        <w:t>system and software, be used to provide this facility.  It will be necessary that each team member obtain his/her own GitHub membership.</w:t>
      </w:r>
    </w:p>
    <w:p w14:paraId="6B1E8B5F" w14:textId="77777777" w:rsidR="00B236F1" w:rsidRDefault="00B236F1" w:rsidP="00B236F1"/>
    <w:p w14:paraId="08D595F3" w14:textId="341A2C34" w:rsidR="003225D3" w:rsidRPr="002D1641" w:rsidRDefault="003225D3" w:rsidP="00172F69">
      <w:pPr>
        <w:pStyle w:val="Heading1"/>
      </w:pPr>
      <w:bookmarkStart w:id="30" w:name="_Toc78410136"/>
      <w:r w:rsidRPr="002D1641">
        <w:t>System Design</w:t>
      </w:r>
      <w:bookmarkEnd w:id="30"/>
    </w:p>
    <w:p w14:paraId="04E64C18" w14:textId="77777777" w:rsidR="003225D3" w:rsidRPr="002D1641" w:rsidRDefault="003225D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1" w:name="_Toc78410137"/>
      <w:r w:rsidRPr="002D1641">
        <w:rPr>
          <w:rFonts w:ascii="Arial" w:hAnsi="Arial" w:cs="Arial"/>
        </w:rPr>
        <w:t>Use-Cases</w:t>
      </w:r>
      <w:bookmarkEnd w:id="31"/>
    </w:p>
    <w:p w14:paraId="1201ECC5" w14:textId="72C886EF" w:rsidR="00AB7F19" w:rsidRPr="002D1641" w:rsidRDefault="001A1EF0" w:rsidP="001A1EF0">
      <w:r>
        <w:t>A program is required to provide a nested class that shows countries with cities inside.  The countries are to be stored in a doubly linked list.</w:t>
      </w:r>
    </w:p>
    <w:p w14:paraId="75C06A6C" w14:textId="77777777" w:rsidR="003225D3" w:rsidRPr="002D1641" w:rsidRDefault="000A1317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2" w:name="_Toc78410138"/>
      <w:r w:rsidRPr="002D1641">
        <w:rPr>
          <w:rFonts w:ascii="Arial" w:hAnsi="Arial" w:cs="Arial"/>
        </w:rPr>
        <w:t xml:space="preserve">User </w:t>
      </w:r>
      <w:r w:rsidR="003225D3" w:rsidRPr="002D1641">
        <w:rPr>
          <w:rFonts w:ascii="Arial" w:hAnsi="Arial" w:cs="Arial"/>
        </w:rPr>
        <w:t>Interface Design</w:t>
      </w:r>
      <w:bookmarkEnd w:id="32"/>
    </w:p>
    <w:p w14:paraId="48E6FB40" w14:textId="77777777" w:rsidR="001A1EF0" w:rsidRPr="002D1641" w:rsidRDefault="001A1EF0" w:rsidP="001A1EF0">
      <w:r>
        <w:t>A Graphical User Interface is to be provided to allow the user to add and display countries and their cities.</w:t>
      </w:r>
    </w:p>
    <w:p w14:paraId="0672F133" w14:textId="7DA041C4" w:rsidR="003225D3" w:rsidRPr="002D1641" w:rsidRDefault="00BE1C23" w:rsidP="00797279">
      <w:pPr>
        <w:pStyle w:val="Heading2"/>
        <w:keepNext w:val="0"/>
        <w:keepLines w:val="0"/>
        <w:widowControl w:val="0"/>
        <w:tabs>
          <w:tab w:val="clear" w:pos="576"/>
        </w:tabs>
        <w:spacing w:before="120" w:after="60" w:line="240" w:lineRule="atLeast"/>
        <w:ind w:left="720" w:hanging="720"/>
        <w:jc w:val="left"/>
        <w:rPr>
          <w:rFonts w:ascii="Arial" w:hAnsi="Arial" w:cs="Arial"/>
        </w:rPr>
      </w:pPr>
      <w:bookmarkStart w:id="33" w:name="_Toc78410139"/>
      <w:r>
        <w:rPr>
          <w:rFonts w:ascii="Arial" w:hAnsi="Arial" w:cs="Arial"/>
        </w:rPr>
        <w:t>Coding</w:t>
      </w:r>
      <w:r w:rsidR="002C3AEC" w:rsidRPr="002D1641">
        <w:rPr>
          <w:rFonts w:ascii="Arial" w:hAnsi="Arial" w:cs="Arial"/>
        </w:rPr>
        <w:t xml:space="preserve"> Compliance</w:t>
      </w:r>
      <w:bookmarkEnd w:id="33"/>
    </w:p>
    <w:p w14:paraId="2FCFFE81" w14:textId="2DBEA45C" w:rsidR="00FE28EA" w:rsidRDefault="00BE1C23" w:rsidP="00BE1C23">
      <w:r>
        <w:t xml:space="preserve">The following standards must be adhered to for software coding: </w:t>
      </w:r>
    </w:p>
    <w:p w14:paraId="05B43684" w14:textId="1951B0EC" w:rsidR="00BE1C23" w:rsidRDefault="0015271E" w:rsidP="00BE1C23">
      <w:hyperlink r:id="rId8" w:history="1">
        <w:r w:rsidR="00BE1C23" w:rsidRPr="00BE1C23">
          <w:rPr>
            <w:rStyle w:val="Hyperlink"/>
          </w:rPr>
          <w:t>https://www.oracle.com/technetwork/java/codeconventions-150003.pdf</w:t>
        </w:r>
      </w:hyperlink>
    </w:p>
    <w:p w14:paraId="6DFD12BE" w14:textId="77777777" w:rsidR="00BE1C23" w:rsidRPr="002D1641" w:rsidRDefault="00BE1C23" w:rsidP="00BE1C23"/>
    <w:bookmarkEnd w:id="1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25"/>
    <w:sectPr w:rsidR="00BE1C23" w:rsidRPr="002D1641" w:rsidSect="0032427F">
      <w:headerReference w:type="default" r:id="rId9"/>
      <w:footerReference w:type="default" r:id="rId10"/>
      <w:headerReference w:type="first" r:id="rId11"/>
      <w:pgSz w:w="12240" w:h="15840" w:code="1"/>
      <w:pgMar w:top="979" w:right="1467" w:bottom="648" w:left="1440" w:header="720" w:footer="720" w:gutter="43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ABCADD" w14:textId="77777777" w:rsidR="009D114E" w:rsidRDefault="009D114E">
      <w:r>
        <w:separator/>
      </w:r>
    </w:p>
  </w:endnote>
  <w:endnote w:type="continuationSeparator" w:id="0">
    <w:p w14:paraId="23934919" w14:textId="77777777" w:rsidR="009D114E" w:rsidRDefault="009D1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2619F" w14:textId="77777777" w:rsidR="00DF2171" w:rsidRPr="00BF372E" w:rsidRDefault="00DF2171" w:rsidP="00DF2171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color w:val="0000FF"/>
        <w:sz w:val="18"/>
        <w:szCs w:val="18"/>
      </w:rPr>
    </w:pPr>
    <w:r>
      <w:rPr>
        <w:rFonts w:ascii="Arial" w:hAnsi="Arial" w:cs="Arial"/>
        <w:b/>
        <w:sz w:val="18"/>
        <w:szCs w:val="18"/>
      </w:rPr>
      <w:tab/>
    </w:r>
    <w:r w:rsidRPr="0092790E">
      <w:rPr>
        <w:rFonts w:ascii="Arial" w:hAnsi="Arial" w:cs="Arial"/>
        <w:bCs/>
        <w:sz w:val="18"/>
        <w:szCs w:val="18"/>
      </w:rPr>
      <w:t>Page</w:t>
    </w:r>
    <w:r w:rsidRPr="0092790E">
      <w:rPr>
        <w:rStyle w:val="PageNumber"/>
        <w:rFonts w:ascii="Arial" w:hAnsi="Arial" w:cs="Arial"/>
        <w:sz w:val="18"/>
        <w:szCs w:val="18"/>
      </w:rPr>
      <w:t xml:space="preserve">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CE6689">
      <w:rPr>
        <w:rStyle w:val="PageNumber"/>
        <w:rFonts w:ascii="Arial" w:hAnsi="Arial" w:cs="Arial"/>
        <w:noProof/>
        <w:sz w:val="18"/>
        <w:szCs w:val="18"/>
      </w:rPr>
      <w:t>8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  <w:r w:rsidRPr="0092790E">
      <w:rPr>
        <w:rStyle w:val="PageNumber"/>
        <w:rFonts w:ascii="Arial" w:hAnsi="Arial" w:cs="Arial"/>
        <w:sz w:val="18"/>
        <w:szCs w:val="18"/>
      </w:rPr>
      <w:t xml:space="preserve"> of </w:t>
    </w:r>
    <w:r w:rsidRPr="0092790E">
      <w:rPr>
        <w:rStyle w:val="PageNumber"/>
        <w:rFonts w:ascii="Arial" w:hAnsi="Arial" w:cs="Arial"/>
        <w:sz w:val="18"/>
        <w:szCs w:val="18"/>
      </w:rPr>
      <w:fldChar w:fldCharType="begin"/>
    </w:r>
    <w:r w:rsidRPr="0092790E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92790E">
      <w:rPr>
        <w:rStyle w:val="PageNumber"/>
        <w:rFonts w:ascii="Arial" w:hAnsi="Arial" w:cs="Arial"/>
        <w:sz w:val="18"/>
        <w:szCs w:val="18"/>
      </w:rPr>
      <w:fldChar w:fldCharType="separate"/>
    </w:r>
    <w:r w:rsidR="0035086F">
      <w:rPr>
        <w:rStyle w:val="PageNumber"/>
        <w:rFonts w:ascii="Arial" w:hAnsi="Arial" w:cs="Arial"/>
        <w:noProof/>
        <w:sz w:val="18"/>
        <w:szCs w:val="18"/>
      </w:rPr>
      <w:t>9</w:t>
    </w:r>
    <w:r w:rsidRPr="0092790E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E6F1B" w14:textId="77777777" w:rsidR="009D114E" w:rsidRDefault="009D114E">
      <w:r>
        <w:separator/>
      </w:r>
    </w:p>
  </w:footnote>
  <w:footnote w:type="continuationSeparator" w:id="0">
    <w:p w14:paraId="45A25BD3" w14:textId="77777777" w:rsidR="009D114E" w:rsidRDefault="009D1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14B7E" w14:textId="0167449C" w:rsidR="00DF2171" w:rsidRPr="0092790E" w:rsidRDefault="0032427F" w:rsidP="0032427F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rFonts w:ascii="Arial" w:hAnsi="Arial" w:cs="Arial"/>
        <w:b/>
        <w:bCs/>
        <w:i/>
        <w:iCs/>
        <w:sz w:val="18"/>
        <w:szCs w:val="18"/>
      </w:rPr>
    </w:pPr>
    <w:r>
      <w:rPr>
        <w:rFonts w:ascii="Arial" w:hAnsi="Arial" w:cs="Arial"/>
        <w:b/>
        <w:i/>
        <w:sz w:val="18"/>
        <w:szCs w:val="18"/>
      </w:rPr>
      <w:tab/>
    </w:r>
    <w:r w:rsidR="00DF2171" w:rsidRPr="0092790E">
      <w:rPr>
        <w:rFonts w:ascii="Arial" w:hAnsi="Arial" w:cs="Arial"/>
        <w:b/>
        <w:i/>
        <w:sz w:val="18"/>
        <w:szCs w:val="18"/>
      </w:rPr>
      <w:fldChar w:fldCharType="begin"/>
    </w:r>
    <w:r w:rsidR="00DF2171" w:rsidRPr="0092790E">
      <w:rPr>
        <w:rFonts w:ascii="Arial" w:hAnsi="Arial" w:cs="Arial"/>
        <w:b/>
        <w:i/>
        <w:sz w:val="18"/>
        <w:szCs w:val="18"/>
      </w:rPr>
      <w:instrText xml:space="preserve"> SUBJECT  \* MERGEFORMAT </w:instrText>
    </w:r>
    <w:r w:rsidR="00DF2171" w:rsidRPr="0092790E">
      <w:rPr>
        <w:rFonts w:ascii="Arial" w:hAnsi="Arial" w:cs="Arial"/>
        <w:b/>
        <w:i/>
        <w:sz w:val="18"/>
        <w:szCs w:val="18"/>
      </w:rPr>
      <w:fldChar w:fldCharType="separate"/>
    </w:r>
    <w:r w:rsidR="005C54BF">
      <w:rPr>
        <w:rFonts w:ascii="Arial" w:hAnsi="Arial" w:cs="Arial"/>
        <w:b/>
        <w:i/>
        <w:sz w:val="18"/>
        <w:szCs w:val="18"/>
      </w:rPr>
      <w:t>Java3 AT2 Q1</w:t>
    </w:r>
    <w:r w:rsidR="00DF2171" w:rsidRPr="0092790E">
      <w:rPr>
        <w:rFonts w:ascii="Arial" w:hAnsi="Arial" w:cs="Arial"/>
        <w:b/>
        <w:i/>
        <w:sz w:val="18"/>
        <w:szCs w:val="18"/>
      </w:rPr>
      <w:fldChar w:fldCharType="end"/>
    </w:r>
    <w:r>
      <w:rPr>
        <w:rFonts w:ascii="Arial" w:hAnsi="Arial" w:cs="Arial"/>
        <w:b/>
        <w:i/>
        <w:sz w:val="18"/>
        <w:szCs w:val="18"/>
      </w:rPr>
      <w:tab/>
    </w:r>
    <w:r w:rsidRPr="0032427F">
      <w:rPr>
        <w:rFonts w:ascii="Arial" w:hAnsi="Arial" w:cs="Arial"/>
        <w:b/>
        <w:iCs/>
        <w:sz w:val="18"/>
        <w:szCs w:val="18"/>
      </w:rPr>
      <w:t>M198449</w:t>
    </w:r>
  </w:p>
  <w:p w14:paraId="5219E45C" w14:textId="77777777" w:rsidR="002E62CD" w:rsidRPr="00DF2171" w:rsidRDefault="002E62CD" w:rsidP="00DF21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A524" w14:textId="5032C492" w:rsidR="00DF2171" w:rsidRDefault="00DF2171" w:rsidP="00DF2171">
    <w:pPr>
      <w:pStyle w:val="Header"/>
      <w:ind w:left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B92EF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7B846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7AA5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76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64D8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EEA93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F26D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F7E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1741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CA94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B8C418C"/>
    <w:lvl w:ilvl="0">
      <w:numFmt w:val="decimal"/>
      <w:lvlText w:val="*"/>
      <w:lvlJc w:val="left"/>
    </w:lvl>
  </w:abstractNum>
  <w:abstractNum w:abstractNumId="11" w15:restartNumberingAfterBreak="0">
    <w:nsid w:val="000A3DD0"/>
    <w:multiLevelType w:val="hybridMultilevel"/>
    <w:tmpl w:val="3E86239A"/>
    <w:lvl w:ilvl="0" w:tplc="29BC719A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BEB6E82E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B6382398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C5B67C22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A19431FA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C2F01586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714F66E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A15CB2BC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6906824E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2" w15:restartNumberingAfterBreak="0">
    <w:nsid w:val="04DB0169"/>
    <w:multiLevelType w:val="multilevel"/>
    <w:tmpl w:val="3E86239A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3" w15:restartNumberingAfterBreak="0">
    <w:nsid w:val="067A1E20"/>
    <w:multiLevelType w:val="hybridMultilevel"/>
    <w:tmpl w:val="C50863EA"/>
    <w:lvl w:ilvl="0" w:tplc="D10A0242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ascii="Courier New" w:hAnsi="Courier New" w:hint="default"/>
      </w:rPr>
    </w:lvl>
    <w:lvl w:ilvl="1" w:tplc="FCEC856C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BEA3352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323465D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222351C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EE4C7ACA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338AB8EE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3A123818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592670C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4" w15:restartNumberingAfterBreak="0">
    <w:nsid w:val="10F25177"/>
    <w:multiLevelType w:val="hybridMultilevel"/>
    <w:tmpl w:val="129ADEEA"/>
    <w:lvl w:ilvl="0" w:tplc="04090003">
      <w:start w:val="1"/>
      <w:numFmt w:val="bullet"/>
      <w:lvlText w:val="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15" w15:restartNumberingAfterBreak="0">
    <w:nsid w:val="12F04548"/>
    <w:multiLevelType w:val="multilevel"/>
    <w:tmpl w:val="ACAA8F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16987CFA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17293ECA"/>
    <w:multiLevelType w:val="hybridMultilevel"/>
    <w:tmpl w:val="D0D620D8"/>
    <w:lvl w:ilvl="0" w:tplc="FF5E5AD4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384D9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E9466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2CA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C89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AC64B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89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48255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13ACC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4362C"/>
    <w:multiLevelType w:val="hybridMultilevel"/>
    <w:tmpl w:val="F18E706E"/>
    <w:lvl w:ilvl="0" w:tplc="FFFFFFF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19" w15:restartNumberingAfterBreak="0">
    <w:nsid w:val="31541E7B"/>
    <w:multiLevelType w:val="multilevel"/>
    <w:tmpl w:val="4ADC3C8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3D8D0870"/>
    <w:multiLevelType w:val="multilevel"/>
    <w:tmpl w:val="F18E706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1" w15:restartNumberingAfterBreak="0">
    <w:nsid w:val="40872B80"/>
    <w:multiLevelType w:val="hybridMultilevel"/>
    <w:tmpl w:val="0A9451DA"/>
    <w:lvl w:ilvl="0" w:tplc="68D664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10B689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93966D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7722F9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A1A25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EB5A6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1AFC7E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EE4C5D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363C1B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2" w15:restartNumberingAfterBreak="0">
    <w:nsid w:val="40D026BA"/>
    <w:multiLevelType w:val="hybridMultilevel"/>
    <w:tmpl w:val="C54680BE"/>
    <w:lvl w:ilvl="0" w:tplc="9B78B808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8CAAF06E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59E0470C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E3CEE50C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C4300750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DAF6C0F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956A6F64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0E47A2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E48A2D5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41505A23"/>
    <w:multiLevelType w:val="hybridMultilevel"/>
    <w:tmpl w:val="FB06C96E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4C255F"/>
    <w:multiLevelType w:val="hybridMultilevel"/>
    <w:tmpl w:val="1E68D4AE"/>
    <w:lvl w:ilvl="0" w:tplc="0409000F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  <w:rPr>
        <w:rFonts w:hint="default"/>
        <w:b w:val="0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25" w15:restartNumberingAfterBreak="0">
    <w:nsid w:val="4B276484"/>
    <w:multiLevelType w:val="hybridMultilevel"/>
    <w:tmpl w:val="90C07DBC"/>
    <w:lvl w:ilvl="0" w:tplc="3BD488F6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4F6114FD"/>
    <w:multiLevelType w:val="hybridMultilevel"/>
    <w:tmpl w:val="BE400E64"/>
    <w:lvl w:ilvl="0" w:tplc="04090001">
      <w:start w:val="1"/>
      <w:numFmt w:val="bullet"/>
      <w:lvlText w:val=""/>
      <w:lvlJc w:val="left"/>
      <w:pPr>
        <w:tabs>
          <w:tab w:val="num" w:pos="720"/>
        </w:tabs>
        <w:ind w:left="720" w:hanging="360"/>
      </w:pPr>
      <w:rPr>
        <w:rFonts w:ascii="Marlett" w:hAnsi="Marlett" w:hint="default"/>
      </w:rPr>
    </w:lvl>
    <w:lvl w:ilvl="1" w:tplc="04090003">
      <w:start w:val="23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090005" w:tentative="1">
      <w:start w:val="1"/>
      <w:numFmt w:val="bullet"/>
      <w:lvlText w:val="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"/>
      <w:lvlJc w:val="left"/>
      <w:pPr>
        <w:tabs>
          <w:tab w:val="num" w:pos="2880"/>
        </w:tabs>
        <w:ind w:left="2880" w:hanging="360"/>
      </w:pPr>
      <w:rPr>
        <w:rFonts w:ascii="Marlett" w:hAnsi="Marlett" w:hint="default"/>
      </w:rPr>
    </w:lvl>
    <w:lvl w:ilvl="4" w:tplc="04090003" w:tentative="1">
      <w:start w:val="1"/>
      <w:numFmt w:val="bullet"/>
      <w:lvlText w:val=""/>
      <w:lvlJc w:val="left"/>
      <w:pPr>
        <w:tabs>
          <w:tab w:val="num" w:pos="3600"/>
        </w:tabs>
        <w:ind w:left="3600" w:hanging="360"/>
      </w:pPr>
      <w:rPr>
        <w:rFonts w:ascii="Marlett" w:hAnsi="Marlett" w:hint="default"/>
      </w:rPr>
    </w:lvl>
    <w:lvl w:ilvl="5" w:tplc="04090005" w:tentative="1">
      <w:start w:val="1"/>
      <w:numFmt w:val="bullet"/>
      <w:lvlText w:val="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"/>
      <w:lvlJc w:val="left"/>
      <w:pPr>
        <w:tabs>
          <w:tab w:val="num" w:pos="5040"/>
        </w:tabs>
        <w:ind w:left="5040" w:hanging="360"/>
      </w:pPr>
      <w:rPr>
        <w:rFonts w:ascii="Marlett" w:hAnsi="Marlett" w:hint="default"/>
      </w:rPr>
    </w:lvl>
    <w:lvl w:ilvl="7" w:tplc="04090003" w:tentative="1">
      <w:start w:val="1"/>
      <w:numFmt w:val="bullet"/>
      <w:lvlText w:val=""/>
      <w:lvlJc w:val="left"/>
      <w:pPr>
        <w:tabs>
          <w:tab w:val="num" w:pos="5760"/>
        </w:tabs>
        <w:ind w:left="5760" w:hanging="360"/>
      </w:pPr>
      <w:rPr>
        <w:rFonts w:ascii="Marlett" w:hAnsi="Marlett" w:hint="default"/>
      </w:rPr>
    </w:lvl>
    <w:lvl w:ilvl="8" w:tplc="04090005" w:tentative="1">
      <w:start w:val="1"/>
      <w:numFmt w:val="bullet"/>
      <w:lvlText w:val="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27" w15:restartNumberingAfterBreak="0">
    <w:nsid w:val="4FE7214F"/>
    <w:multiLevelType w:val="hybridMultilevel"/>
    <w:tmpl w:val="E5B4DCA2"/>
    <w:lvl w:ilvl="0" w:tplc="8A94C1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2BE425B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39AEEE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F3AA8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36C1A8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20AD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0E5A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22F52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2CA56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4F15F1"/>
    <w:multiLevelType w:val="hybridMultilevel"/>
    <w:tmpl w:val="E7DA3EDE"/>
    <w:lvl w:ilvl="0" w:tplc="0C09000F">
      <w:start w:val="1"/>
      <w:numFmt w:val="decimal"/>
      <w:lvlText w:val="%1."/>
      <w:lvlJc w:val="left"/>
      <w:pPr>
        <w:ind w:left="1296" w:hanging="360"/>
      </w:p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30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6F1824"/>
    <w:multiLevelType w:val="hybridMultilevel"/>
    <w:tmpl w:val="C8D66BF4"/>
    <w:lvl w:ilvl="0" w:tplc="747AE1B8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2" w15:restartNumberingAfterBreak="0">
    <w:nsid w:val="65A70139"/>
    <w:multiLevelType w:val="multilevel"/>
    <w:tmpl w:val="E00CC90E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33" w15:restartNumberingAfterBreak="0">
    <w:nsid w:val="6D855EAE"/>
    <w:multiLevelType w:val="singleLevel"/>
    <w:tmpl w:val="F3CC6988"/>
    <w:lvl w:ilvl="0">
      <w:start w:val="1"/>
      <w:numFmt w:val="bullet"/>
      <w:pStyle w:val="TableButton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2DC06A1C"/>
    <w:lvl w:ilvl="0" w:tplc="3B1067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1636E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8980F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653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7283F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6A28F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B461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66A9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2623B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A3254C"/>
    <w:multiLevelType w:val="hybridMultilevel"/>
    <w:tmpl w:val="39FAAE46"/>
    <w:lvl w:ilvl="0" w:tplc="7638BE9C">
      <w:start w:val="1"/>
      <w:numFmt w:val="bullet"/>
      <w:lvlText w:val=""/>
      <w:lvlJc w:val="left"/>
      <w:pPr>
        <w:tabs>
          <w:tab w:val="num" w:pos="576"/>
        </w:tabs>
        <w:ind w:left="792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6" w15:restartNumberingAfterBreak="0">
    <w:nsid w:val="7F17790D"/>
    <w:multiLevelType w:val="multilevel"/>
    <w:tmpl w:val="91A4C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7"/>
  </w:num>
  <w:num w:numId="3">
    <w:abstractNumId w:val="25"/>
  </w:num>
  <w:num w:numId="4">
    <w:abstractNumId w:val="22"/>
  </w:num>
  <w:num w:numId="5">
    <w:abstractNumId w:val="23"/>
  </w:num>
  <w:num w:numId="6">
    <w:abstractNumId w:val="24"/>
  </w:num>
  <w:num w:numId="7">
    <w:abstractNumId w:val="32"/>
  </w:num>
  <w:num w:numId="8">
    <w:abstractNumId w:val="14"/>
  </w:num>
  <w:num w:numId="9">
    <w:abstractNumId w:val="16"/>
  </w:num>
  <w:num w:numId="10">
    <w:abstractNumId w:val="31"/>
  </w:num>
  <w:num w:numId="11">
    <w:abstractNumId w:val="11"/>
  </w:num>
  <w:num w:numId="12">
    <w:abstractNumId w:val="12"/>
  </w:num>
  <w:num w:numId="13">
    <w:abstractNumId w:val="28"/>
  </w:num>
  <w:num w:numId="14">
    <w:abstractNumId w:val="18"/>
  </w:num>
  <w:num w:numId="15">
    <w:abstractNumId w:val="20"/>
  </w:num>
  <w:num w:numId="16">
    <w:abstractNumId w:val="27"/>
  </w:num>
  <w:num w:numId="17">
    <w:abstractNumId w:val="30"/>
  </w:num>
  <w:num w:numId="18">
    <w:abstractNumId w:val="36"/>
  </w:num>
  <w:num w:numId="19">
    <w:abstractNumId w:val="26"/>
  </w:num>
  <w:num w:numId="20">
    <w:abstractNumId w:val="21"/>
  </w:num>
  <w:num w:numId="21">
    <w:abstractNumId w:val="34"/>
  </w:num>
  <w:num w:numId="22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30"/>
        </w:rPr>
      </w:lvl>
    </w:lvlOverride>
  </w:num>
  <w:num w:numId="23">
    <w:abstractNumId w:val="1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hint="default"/>
          <w:sz w:val="22"/>
        </w:rPr>
      </w:lvl>
    </w:lvlOverride>
  </w:num>
  <w:num w:numId="24">
    <w:abstractNumId w:val="33"/>
  </w:num>
  <w:num w:numId="25">
    <w:abstractNumId w:val="13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8"/>
  </w:num>
  <w:num w:numId="32">
    <w:abstractNumId w:val="3"/>
  </w:num>
  <w:num w:numId="33">
    <w:abstractNumId w:val="2"/>
  </w:num>
  <w:num w:numId="34">
    <w:abstractNumId w:val="1"/>
  </w:num>
  <w:num w:numId="35">
    <w:abstractNumId w:val="0"/>
  </w:num>
  <w:num w:numId="36">
    <w:abstractNumId w:val="35"/>
  </w:num>
  <w:num w:numId="37">
    <w:abstractNumId w:val="15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gutterAtTop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0" w:nlCheck="1" w:checkStyle="0"/>
  <w:activeWritingStyle w:appName="MSWord" w:lang="en-A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14E"/>
    <w:rsid w:val="000005FC"/>
    <w:rsid w:val="00001ADC"/>
    <w:rsid w:val="00011D7D"/>
    <w:rsid w:val="00013D70"/>
    <w:rsid w:val="00024279"/>
    <w:rsid w:val="00026229"/>
    <w:rsid w:val="00032ED4"/>
    <w:rsid w:val="00033045"/>
    <w:rsid w:val="00033D32"/>
    <w:rsid w:val="0003656A"/>
    <w:rsid w:val="00040BBF"/>
    <w:rsid w:val="000510C7"/>
    <w:rsid w:val="00053575"/>
    <w:rsid w:val="00053BC1"/>
    <w:rsid w:val="00065DDC"/>
    <w:rsid w:val="00072BA9"/>
    <w:rsid w:val="00073398"/>
    <w:rsid w:val="00091378"/>
    <w:rsid w:val="000A1317"/>
    <w:rsid w:val="000B3583"/>
    <w:rsid w:val="000C705B"/>
    <w:rsid w:val="000D0607"/>
    <w:rsid w:val="000D211A"/>
    <w:rsid w:val="000D7DAF"/>
    <w:rsid w:val="000F0D87"/>
    <w:rsid w:val="000F3B1C"/>
    <w:rsid w:val="000F56C6"/>
    <w:rsid w:val="00112477"/>
    <w:rsid w:val="00114F3D"/>
    <w:rsid w:val="001244F3"/>
    <w:rsid w:val="001264F6"/>
    <w:rsid w:val="001321C7"/>
    <w:rsid w:val="0014009C"/>
    <w:rsid w:val="0015271E"/>
    <w:rsid w:val="00152DFA"/>
    <w:rsid w:val="00153F40"/>
    <w:rsid w:val="0015524F"/>
    <w:rsid w:val="001702B0"/>
    <w:rsid w:val="00172F69"/>
    <w:rsid w:val="00174288"/>
    <w:rsid w:val="001744DF"/>
    <w:rsid w:val="00185367"/>
    <w:rsid w:val="001931E6"/>
    <w:rsid w:val="00193EB9"/>
    <w:rsid w:val="001A1EF0"/>
    <w:rsid w:val="001A3A00"/>
    <w:rsid w:val="001B599D"/>
    <w:rsid w:val="001C326A"/>
    <w:rsid w:val="001E29ED"/>
    <w:rsid w:val="001E7A20"/>
    <w:rsid w:val="001F2748"/>
    <w:rsid w:val="0020385A"/>
    <w:rsid w:val="0020700E"/>
    <w:rsid w:val="00225897"/>
    <w:rsid w:val="0023474F"/>
    <w:rsid w:val="0024420D"/>
    <w:rsid w:val="00245D1E"/>
    <w:rsid w:val="00253400"/>
    <w:rsid w:val="0025686B"/>
    <w:rsid w:val="00274B52"/>
    <w:rsid w:val="002765EE"/>
    <w:rsid w:val="00280471"/>
    <w:rsid w:val="00296AF8"/>
    <w:rsid w:val="00297CB7"/>
    <w:rsid w:val="002B1932"/>
    <w:rsid w:val="002C3AEC"/>
    <w:rsid w:val="002D1641"/>
    <w:rsid w:val="002D42FC"/>
    <w:rsid w:val="002D7971"/>
    <w:rsid w:val="002D7B4E"/>
    <w:rsid w:val="002E5ECF"/>
    <w:rsid w:val="002E62CD"/>
    <w:rsid w:val="002E6B06"/>
    <w:rsid w:val="002E6E0D"/>
    <w:rsid w:val="002F46CE"/>
    <w:rsid w:val="00301E47"/>
    <w:rsid w:val="00302E5E"/>
    <w:rsid w:val="00305B55"/>
    <w:rsid w:val="003225D3"/>
    <w:rsid w:val="0032372D"/>
    <w:rsid w:val="00323FF0"/>
    <w:rsid w:val="0032427F"/>
    <w:rsid w:val="0033038F"/>
    <w:rsid w:val="0033354C"/>
    <w:rsid w:val="0035086F"/>
    <w:rsid w:val="003548B3"/>
    <w:rsid w:val="0035633B"/>
    <w:rsid w:val="00363D0C"/>
    <w:rsid w:val="00370FF2"/>
    <w:rsid w:val="00372C70"/>
    <w:rsid w:val="003736E4"/>
    <w:rsid w:val="00382A4D"/>
    <w:rsid w:val="003912C3"/>
    <w:rsid w:val="003B0E98"/>
    <w:rsid w:val="003B2084"/>
    <w:rsid w:val="003B3FEE"/>
    <w:rsid w:val="003B4B79"/>
    <w:rsid w:val="003C62BD"/>
    <w:rsid w:val="003E6C9A"/>
    <w:rsid w:val="003F2F78"/>
    <w:rsid w:val="003F3BD2"/>
    <w:rsid w:val="00400934"/>
    <w:rsid w:val="004110CD"/>
    <w:rsid w:val="004129BC"/>
    <w:rsid w:val="0042056A"/>
    <w:rsid w:val="00427DBF"/>
    <w:rsid w:val="00430C2A"/>
    <w:rsid w:val="00432D0C"/>
    <w:rsid w:val="0043321D"/>
    <w:rsid w:val="004359BD"/>
    <w:rsid w:val="004459E8"/>
    <w:rsid w:val="00446075"/>
    <w:rsid w:val="004549F7"/>
    <w:rsid w:val="004820A8"/>
    <w:rsid w:val="00490557"/>
    <w:rsid w:val="00493A96"/>
    <w:rsid w:val="00497D50"/>
    <w:rsid w:val="004A071A"/>
    <w:rsid w:val="004A12A9"/>
    <w:rsid w:val="004A3B48"/>
    <w:rsid w:val="004A66BD"/>
    <w:rsid w:val="004B018A"/>
    <w:rsid w:val="004C4402"/>
    <w:rsid w:val="004D35D1"/>
    <w:rsid w:val="004D57ED"/>
    <w:rsid w:val="004E40DA"/>
    <w:rsid w:val="004F21B1"/>
    <w:rsid w:val="0050001A"/>
    <w:rsid w:val="00516679"/>
    <w:rsid w:val="0052417D"/>
    <w:rsid w:val="005331DC"/>
    <w:rsid w:val="00534323"/>
    <w:rsid w:val="00540BC3"/>
    <w:rsid w:val="005431ED"/>
    <w:rsid w:val="00564A57"/>
    <w:rsid w:val="00564F34"/>
    <w:rsid w:val="00580340"/>
    <w:rsid w:val="00581CD0"/>
    <w:rsid w:val="00586DEE"/>
    <w:rsid w:val="005955C3"/>
    <w:rsid w:val="0059724C"/>
    <w:rsid w:val="005A05F0"/>
    <w:rsid w:val="005A21FE"/>
    <w:rsid w:val="005B5C98"/>
    <w:rsid w:val="005C54BF"/>
    <w:rsid w:val="005C58B1"/>
    <w:rsid w:val="005D48CF"/>
    <w:rsid w:val="005D72B9"/>
    <w:rsid w:val="005D7DDA"/>
    <w:rsid w:val="005E14F6"/>
    <w:rsid w:val="005E7E32"/>
    <w:rsid w:val="005F04B6"/>
    <w:rsid w:val="005F4CF0"/>
    <w:rsid w:val="005F6A0E"/>
    <w:rsid w:val="0061441E"/>
    <w:rsid w:val="0061499B"/>
    <w:rsid w:val="00616BC0"/>
    <w:rsid w:val="006347EB"/>
    <w:rsid w:val="00636B8A"/>
    <w:rsid w:val="00645767"/>
    <w:rsid w:val="00650BB0"/>
    <w:rsid w:val="0065137C"/>
    <w:rsid w:val="00654429"/>
    <w:rsid w:val="00655E8E"/>
    <w:rsid w:val="0067170E"/>
    <w:rsid w:val="00673528"/>
    <w:rsid w:val="00673B3F"/>
    <w:rsid w:val="0067579B"/>
    <w:rsid w:val="00691ADF"/>
    <w:rsid w:val="0069495C"/>
    <w:rsid w:val="006A0357"/>
    <w:rsid w:val="006D678D"/>
    <w:rsid w:val="006D7A2B"/>
    <w:rsid w:val="006E4FE9"/>
    <w:rsid w:val="006E6E2A"/>
    <w:rsid w:val="006F1091"/>
    <w:rsid w:val="006F4990"/>
    <w:rsid w:val="006F65BB"/>
    <w:rsid w:val="00704A08"/>
    <w:rsid w:val="00707FE3"/>
    <w:rsid w:val="00715ECB"/>
    <w:rsid w:val="00716073"/>
    <w:rsid w:val="007210D1"/>
    <w:rsid w:val="0072675D"/>
    <w:rsid w:val="00726E55"/>
    <w:rsid w:val="00733282"/>
    <w:rsid w:val="00746686"/>
    <w:rsid w:val="0075145A"/>
    <w:rsid w:val="00753980"/>
    <w:rsid w:val="007633CF"/>
    <w:rsid w:val="007668C8"/>
    <w:rsid w:val="007676D6"/>
    <w:rsid w:val="00773CDE"/>
    <w:rsid w:val="00784D59"/>
    <w:rsid w:val="00790438"/>
    <w:rsid w:val="00797279"/>
    <w:rsid w:val="007A5D2D"/>
    <w:rsid w:val="007B7C75"/>
    <w:rsid w:val="007D4B14"/>
    <w:rsid w:val="007D5D2D"/>
    <w:rsid w:val="007F199A"/>
    <w:rsid w:val="007F4620"/>
    <w:rsid w:val="007F5B64"/>
    <w:rsid w:val="007F5FF8"/>
    <w:rsid w:val="008017DB"/>
    <w:rsid w:val="00817936"/>
    <w:rsid w:val="00822633"/>
    <w:rsid w:val="0082537D"/>
    <w:rsid w:val="00827F5D"/>
    <w:rsid w:val="00833349"/>
    <w:rsid w:val="00836595"/>
    <w:rsid w:val="00840CAD"/>
    <w:rsid w:val="00841735"/>
    <w:rsid w:val="00842762"/>
    <w:rsid w:val="00843A0C"/>
    <w:rsid w:val="008443A1"/>
    <w:rsid w:val="00844D35"/>
    <w:rsid w:val="00847828"/>
    <w:rsid w:val="00872566"/>
    <w:rsid w:val="00880734"/>
    <w:rsid w:val="00886DE4"/>
    <w:rsid w:val="00887155"/>
    <w:rsid w:val="00895064"/>
    <w:rsid w:val="008A247F"/>
    <w:rsid w:val="008A753A"/>
    <w:rsid w:val="008B15C9"/>
    <w:rsid w:val="008C0EFA"/>
    <w:rsid w:val="008C5587"/>
    <w:rsid w:val="008E2491"/>
    <w:rsid w:val="008F5793"/>
    <w:rsid w:val="00906A3C"/>
    <w:rsid w:val="00911C5E"/>
    <w:rsid w:val="00922A2F"/>
    <w:rsid w:val="009236D4"/>
    <w:rsid w:val="00935DB8"/>
    <w:rsid w:val="00940A26"/>
    <w:rsid w:val="00945E97"/>
    <w:rsid w:val="0094748B"/>
    <w:rsid w:val="00954850"/>
    <w:rsid w:val="00963145"/>
    <w:rsid w:val="00964E70"/>
    <w:rsid w:val="00993809"/>
    <w:rsid w:val="009A09D6"/>
    <w:rsid w:val="009A4EF4"/>
    <w:rsid w:val="009B0091"/>
    <w:rsid w:val="009B3D5D"/>
    <w:rsid w:val="009D0582"/>
    <w:rsid w:val="009D114E"/>
    <w:rsid w:val="009D6764"/>
    <w:rsid w:val="009E31FE"/>
    <w:rsid w:val="009E60C5"/>
    <w:rsid w:val="009F45BE"/>
    <w:rsid w:val="009F770C"/>
    <w:rsid w:val="00A125AA"/>
    <w:rsid w:val="00A13EED"/>
    <w:rsid w:val="00A140E5"/>
    <w:rsid w:val="00A20272"/>
    <w:rsid w:val="00A22D42"/>
    <w:rsid w:val="00A45B38"/>
    <w:rsid w:val="00A56536"/>
    <w:rsid w:val="00A66C95"/>
    <w:rsid w:val="00A725E0"/>
    <w:rsid w:val="00A74D5B"/>
    <w:rsid w:val="00A8262F"/>
    <w:rsid w:val="00A93746"/>
    <w:rsid w:val="00A97825"/>
    <w:rsid w:val="00A97CB0"/>
    <w:rsid w:val="00AA1545"/>
    <w:rsid w:val="00AB7F19"/>
    <w:rsid w:val="00AC187C"/>
    <w:rsid w:val="00AC3B89"/>
    <w:rsid w:val="00AC694E"/>
    <w:rsid w:val="00AD444F"/>
    <w:rsid w:val="00AD4CDF"/>
    <w:rsid w:val="00AD6D3A"/>
    <w:rsid w:val="00AE23FD"/>
    <w:rsid w:val="00AE6DD8"/>
    <w:rsid w:val="00B0617C"/>
    <w:rsid w:val="00B062F1"/>
    <w:rsid w:val="00B06494"/>
    <w:rsid w:val="00B13466"/>
    <w:rsid w:val="00B13ED7"/>
    <w:rsid w:val="00B22281"/>
    <w:rsid w:val="00B236F1"/>
    <w:rsid w:val="00B30318"/>
    <w:rsid w:val="00B611BC"/>
    <w:rsid w:val="00B62030"/>
    <w:rsid w:val="00B65FF0"/>
    <w:rsid w:val="00B806C7"/>
    <w:rsid w:val="00B8488F"/>
    <w:rsid w:val="00B85782"/>
    <w:rsid w:val="00B85AF8"/>
    <w:rsid w:val="00B9066F"/>
    <w:rsid w:val="00BA7CE1"/>
    <w:rsid w:val="00BB48B8"/>
    <w:rsid w:val="00BC1005"/>
    <w:rsid w:val="00BD41A8"/>
    <w:rsid w:val="00BD6706"/>
    <w:rsid w:val="00BE17A2"/>
    <w:rsid w:val="00BE1C23"/>
    <w:rsid w:val="00C11FFD"/>
    <w:rsid w:val="00C1500C"/>
    <w:rsid w:val="00C165BB"/>
    <w:rsid w:val="00C21D49"/>
    <w:rsid w:val="00C520E6"/>
    <w:rsid w:val="00C6349D"/>
    <w:rsid w:val="00C755D0"/>
    <w:rsid w:val="00C757CA"/>
    <w:rsid w:val="00C91E4A"/>
    <w:rsid w:val="00CA587B"/>
    <w:rsid w:val="00CB2E48"/>
    <w:rsid w:val="00CB2E71"/>
    <w:rsid w:val="00CB36F5"/>
    <w:rsid w:val="00CC68C8"/>
    <w:rsid w:val="00CE4475"/>
    <w:rsid w:val="00CE6689"/>
    <w:rsid w:val="00CE6FAC"/>
    <w:rsid w:val="00CE7B9E"/>
    <w:rsid w:val="00CF2BBE"/>
    <w:rsid w:val="00CF7ADA"/>
    <w:rsid w:val="00CF7AEE"/>
    <w:rsid w:val="00D0412A"/>
    <w:rsid w:val="00D046F0"/>
    <w:rsid w:val="00D21C6D"/>
    <w:rsid w:val="00D316A7"/>
    <w:rsid w:val="00D401F0"/>
    <w:rsid w:val="00D40F5E"/>
    <w:rsid w:val="00D43DC6"/>
    <w:rsid w:val="00D61C69"/>
    <w:rsid w:val="00D71A63"/>
    <w:rsid w:val="00D750AA"/>
    <w:rsid w:val="00D8552E"/>
    <w:rsid w:val="00D86414"/>
    <w:rsid w:val="00DA10F0"/>
    <w:rsid w:val="00DB211E"/>
    <w:rsid w:val="00DB41A1"/>
    <w:rsid w:val="00DB6490"/>
    <w:rsid w:val="00DC3EED"/>
    <w:rsid w:val="00DC5C6E"/>
    <w:rsid w:val="00DD322B"/>
    <w:rsid w:val="00DF2171"/>
    <w:rsid w:val="00DF378A"/>
    <w:rsid w:val="00DF7491"/>
    <w:rsid w:val="00E00EA3"/>
    <w:rsid w:val="00E01918"/>
    <w:rsid w:val="00E16585"/>
    <w:rsid w:val="00E17696"/>
    <w:rsid w:val="00E35E0C"/>
    <w:rsid w:val="00E36699"/>
    <w:rsid w:val="00E46480"/>
    <w:rsid w:val="00E47C7D"/>
    <w:rsid w:val="00E6090B"/>
    <w:rsid w:val="00E640D7"/>
    <w:rsid w:val="00E749C7"/>
    <w:rsid w:val="00E85E9F"/>
    <w:rsid w:val="00EB70BE"/>
    <w:rsid w:val="00EC3E7D"/>
    <w:rsid w:val="00ED0F84"/>
    <w:rsid w:val="00EE40B4"/>
    <w:rsid w:val="00EF73BD"/>
    <w:rsid w:val="00F2753A"/>
    <w:rsid w:val="00F37C24"/>
    <w:rsid w:val="00F4747F"/>
    <w:rsid w:val="00F57E4B"/>
    <w:rsid w:val="00F60CDF"/>
    <w:rsid w:val="00F67541"/>
    <w:rsid w:val="00F71159"/>
    <w:rsid w:val="00F75B33"/>
    <w:rsid w:val="00F826ED"/>
    <w:rsid w:val="00F873C8"/>
    <w:rsid w:val="00F94D04"/>
    <w:rsid w:val="00FA0DF9"/>
    <w:rsid w:val="00FB0202"/>
    <w:rsid w:val="00FB27CC"/>
    <w:rsid w:val="00FB2ED9"/>
    <w:rsid w:val="00FC4436"/>
    <w:rsid w:val="00FD6B83"/>
    <w:rsid w:val="00FE0E1D"/>
    <w:rsid w:val="00FE1B95"/>
    <w:rsid w:val="00FE28EA"/>
    <w:rsid w:val="00FE6F7E"/>
    <w:rsid w:val="00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2029ED6D"/>
  <w15:chartTrackingRefBased/>
  <w15:docId w15:val="{225782DC-4A1A-486E-AD8D-66815AF8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autoRedefine/>
    <w:qFormat/>
    <w:rsid w:val="00172F69"/>
    <w:pPr>
      <w:widowControl w:val="0"/>
      <w:numPr>
        <w:numId w:val="1"/>
      </w:numPr>
      <w:spacing w:before="120" w:line="240" w:lineRule="atLeast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qFormat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aliases w:val="h,Header/Footer,header odd,header,Hyphen,NCDOT 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  <w:lang w:val="en-US" w:eastAsia="en-US"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  <w:lang w:val="en-US" w:eastAsia="en-US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  <w:lang w:val="en-US" w:eastAsia="en-US"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2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TableButton">
    <w:name w:val="Table Button"/>
    <w:basedOn w:val="Normal"/>
    <w:pPr>
      <w:numPr>
        <w:numId w:val="24"/>
      </w:numPr>
      <w:jc w:val="left"/>
    </w:pPr>
    <w:rPr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AppendixChar">
    <w:name w:val="Appendix Char"/>
    <w:rPr>
      <w:b/>
      <w:sz w:val="28"/>
      <w:szCs w:val="28"/>
      <w:lang w:val="en-US" w:eastAsia="en-US" w:bidi="ar-SA"/>
    </w:rPr>
  </w:style>
  <w:style w:type="paragraph" w:customStyle="1" w:styleId="Subheading">
    <w:name w:val="Subheading"/>
    <w:basedOn w:val="BodyText"/>
    <w:rsid w:val="00AC3B89"/>
    <w:pPr>
      <w:keepLines/>
      <w:widowControl w:val="0"/>
      <w:spacing w:before="240" w:line="240" w:lineRule="atLeast"/>
      <w:ind w:left="720"/>
      <w:jc w:val="left"/>
    </w:pPr>
    <w:rPr>
      <w:rFonts w:ascii="Arial" w:hAnsi="Arial"/>
      <w:b/>
      <w:bCs/>
      <w:sz w:val="20"/>
      <w:szCs w:val="20"/>
    </w:rPr>
  </w:style>
  <w:style w:type="paragraph" w:customStyle="1" w:styleId="NormalArial">
    <w:name w:val="Normal + Arial"/>
    <w:aliases w:val="Italic,Blue"/>
    <w:basedOn w:val="Normal"/>
    <w:rsid w:val="00650BB0"/>
  </w:style>
  <w:style w:type="paragraph" w:customStyle="1" w:styleId="Heading2LatinArial">
    <w:name w:val="Heading 2 + (Latin) Arial"/>
    <w:aliases w:val="Left,Before:  6 pt,After:  3 pt,Line spacing:  ..."/>
    <w:basedOn w:val="Heading2"/>
    <w:rsid w:val="0065137C"/>
    <w:pPr>
      <w:keepLines w:val="0"/>
      <w:widowControl w:val="0"/>
      <w:numPr>
        <w:ilvl w:val="0"/>
        <w:numId w:val="0"/>
      </w:numPr>
      <w:spacing w:before="120" w:after="60" w:line="240" w:lineRule="atLeast"/>
      <w:ind w:left="576" w:hanging="576"/>
      <w:jc w:val="left"/>
    </w:pPr>
    <w:rPr>
      <w:rFonts w:ascii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BE1C2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94D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codeconventions-150003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dley%20Willcott\Documents\Custom%20Office%20Templates\Product_Desig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Product_Design_Template.dotx</Template>
  <TotalTime>613</TotalTime>
  <Pages>6</Pages>
  <Words>455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</vt:lpstr>
    </vt:vector>
  </TitlesOfParts>
  <Manager>Andrew.Samway@smtafe.wa.edu.au</Manager>
  <Company>Jupiter Mining Corporation</Company>
  <LinksUpToDate>false</LinksUpToDate>
  <CharactersWithSpaces>4009</CharactersWithSpaces>
  <SharedDoc>false</SharedDoc>
  <HLinks>
    <vt:vector size="132" baseType="variant"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_Toc180482614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_Toc180482613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_Toc180482612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_Toc180482611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_Toc180482610</vt:lpwstr>
      </vt:variant>
      <vt:variant>
        <vt:i4>1638463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_Toc180482609</vt:lpwstr>
      </vt:variant>
      <vt:variant>
        <vt:i4>1638463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_Toc180482608</vt:lpwstr>
      </vt:variant>
      <vt:variant>
        <vt:i4>1638463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_Toc180482607</vt:lpwstr>
      </vt:variant>
      <vt:variant>
        <vt:i4>1638463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_Toc180482606</vt:lpwstr>
      </vt:variant>
      <vt:variant>
        <vt:i4>1638463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_Toc180482605</vt:lpwstr>
      </vt:variant>
      <vt:variant>
        <vt:i4>1638463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_Toc180482604</vt:lpwstr>
      </vt:variant>
      <vt:variant>
        <vt:i4>1638463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_Toc180482603</vt:lpwstr>
      </vt:variant>
      <vt:variant>
        <vt:i4>1638463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_Toc180482602</vt:lpwstr>
      </vt:variant>
      <vt:variant>
        <vt:i4>1638463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_Toc180482601</vt:lpwstr>
      </vt:variant>
      <vt:variant>
        <vt:i4>1638463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_Toc180482600</vt:lpwstr>
      </vt:variant>
      <vt:variant>
        <vt:i4>1048636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_Toc180482599</vt:lpwstr>
      </vt:variant>
      <vt:variant>
        <vt:i4>1048636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_Toc180482598</vt:lpwstr>
      </vt:variant>
      <vt:variant>
        <vt:i4>1048636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_Toc180482597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_Toc180482596</vt:lpwstr>
      </vt:variant>
      <vt:variant>
        <vt:i4>1048636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_Toc180482595</vt:lpwstr>
      </vt:variant>
      <vt:variant>
        <vt:i4>1048636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_Toc180482594</vt:lpwstr>
      </vt:variant>
      <vt:variant>
        <vt:i4>1048636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_Toc180482593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</dc:title>
  <dc:subject>Java3 AT2 Q1</dc:subject>
  <dc:creator>Bradley Willcott</dc:creator>
  <cp:keywords>JMC PDS</cp:keywords>
  <dc:description/>
  <cp:lastModifiedBy>Bradley Willcott</cp:lastModifiedBy>
  <cp:revision>13</cp:revision>
  <cp:lastPrinted>2006-02-28T02:43:00Z</cp:lastPrinted>
  <dcterms:created xsi:type="dcterms:W3CDTF">2021-07-28T06:14:00Z</dcterms:created>
  <dcterms:modified xsi:type="dcterms:W3CDTF">2021-07-29T11:05:00Z</dcterms:modified>
  <cp:category/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bool>true</vt:bool>
  </property>
  <property fmtid="{D5CDD505-2E9C-101B-9397-08002B2CF9AE}" pid="3" name="Version">
    <vt:lpwstr>1.0</vt:lpwstr>
  </property>
</Properties>
</file>